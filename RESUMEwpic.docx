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355" w:tblpY="191"/>
        <w:tblW w:w="11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3956"/>
        <w:gridCol w:w="3958"/>
        <w:gridCol w:w="3958"/>
      </w:tblGrid>
      <w:tr w:rsidR="009F6695" w14:paraId="228C36C0" w14:textId="77777777" w:rsidTr="006D7C65">
        <w:trPr>
          <w:trHeight w:val="38"/>
        </w:trPr>
        <w:tc>
          <w:tcPr>
            <w:tcW w:w="11872" w:type="dxa"/>
            <w:gridSpan w:val="3"/>
            <w:tcBorders>
              <w:bottom w:val="single" w:sz="4" w:space="0" w:color="BFBFBF" w:themeColor="background1" w:themeShade="BF"/>
            </w:tcBorders>
            <w:tcMar>
              <w:bottom w:w="0" w:type="dxa"/>
            </w:tcMar>
            <w:vAlign w:val="bottom"/>
          </w:tcPr>
          <w:p w14:paraId="0C62BDA4" w14:textId="77777777" w:rsidR="00D97E6A" w:rsidRDefault="00D97E6A" w:rsidP="00D97E6A">
            <w:pPr>
              <w:pStyle w:val="p1"/>
            </w:pPr>
            <w:r>
              <w:rPr>
                <w:noProof/>
                <w:sz w:val="28"/>
                <w:szCs w:val="28"/>
              </w:rPr>
              <w:drawing>
                <wp:inline distT="0" distB="0" distL="0" distR="0" wp14:anchorId="428EB23E" wp14:editId="7758CD29">
                  <wp:extent cx="906145" cy="906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6145" cy="906145"/>
                          </a:xfrm>
                          <a:prstGeom prst="rect">
                            <a:avLst/>
                          </a:prstGeom>
                        </pic:spPr>
                      </pic:pic>
                    </a:graphicData>
                  </a:graphic>
                </wp:inline>
              </w:drawing>
            </w:r>
            <w:r>
              <w:rPr>
                <w:b/>
                <w:bCs/>
              </w:rPr>
              <w:t xml:space="preserve"> </w:t>
            </w:r>
            <w:r w:rsidR="00C01FD4">
              <w:rPr>
                <w:b/>
                <w:bCs/>
              </w:rPr>
              <w:t xml:space="preserve">Ramey, </w:t>
            </w:r>
            <w:proofErr w:type="gramStart"/>
            <w:r w:rsidR="00C01FD4">
              <w:rPr>
                <w:b/>
                <w:bCs/>
              </w:rPr>
              <w:t xml:space="preserve">Deborah </w:t>
            </w:r>
            <w:r>
              <w:rPr>
                <w:b/>
                <w:bCs/>
              </w:rPr>
              <w:t xml:space="preserve"> </w:t>
            </w:r>
            <w:r>
              <w:t>151</w:t>
            </w:r>
            <w:proofErr w:type="gramEnd"/>
            <w:r>
              <w:t xml:space="preserve"> Brown Branch, Sitka, </w:t>
            </w:r>
            <w:proofErr w:type="spellStart"/>
            <w:r>
              <w:t>Ky</w:t>
            </w:r>
            <w:proofErr w:type="spellEnd"/>
            <w:r>
              <w:t xml:space="preserve"> 41255</w:t>
            </w:r>
            <w:r>
              <w:rPr>
                <w:rStyle w:val="apple-converted-space"/>
              </w:rPr>
              <w:t xml:space="preserve">  </w:t>
            </w:r>
            <w:r>
              <w:t>606-297-5306(home)</w:t>
            </w:r>
            <w:r w:rsidR="00C01FD4">
              <w:t xml:space="preserve"> </w:t>
            </w:r>
            <w:r>
              <w:rPr>
                <w:rStyle w:val="apple-converted-space"/>
              </w:rPr>
              <w:t xml:space="preserve"> </w:t>
            </w:r>
            <w:r>
              <w:t>debramey.dr@gmail.com</w:t>
            </w:r>
          </w:p>
          <w:p w14:paraId="4311F260" w14:textId="77777777" w:rsidR="009F6695" w:rsidRPr="00EE3B08" w:rsidRDefault="009F6695" w:rsidP="00E74B04">
            <w:pPr>
              <w:pStyle w:val="YourName"/>
              <w:rPr>
                <w:sz w:val="28"/>
                <w:szCs w:val="28"/>
              </w:rPr>
            </w:pPr>
          </w:p>
        </w:tc>
      </w:tr>
      <w:tr w:rsidR="009F6695" w14:paraId="12D9922A" w14:textId="77777777" w:rsidTr="006D7C65">
        <w:trPr>
          <w:trHeight w:val="214"/>
        </w:trPr>
        <w:tc>
          <w:tcPr>
            <w:tcW w:w="11872" w:type="dxa"/>
            <w:gridSpan w:val="3"/>
          </w:tcPr>
          <w:p w14:paraId="781D3079" w14:textId="77777777" w:rsidR="009F6695" w:rsidRPr="009A5B14" w:rsidRDefault="009F6695" w:rsidP="00E74B04">
            <w:pPr>
              <w:pStyle w:val="SectionHeadings"/>
              <w:spacing w:before="0" w:after="0"/>
              <w:rPr>
                <w:b/>
              </w:rPr>
            </w:pPr>
            <w:r w:rsidRPr="009A5B14">
              <w:rPr>
                <w:b/>
              </w:rPr>
              <w:t>Experience</w:t>
            </w:r>
          </w:p>
        </w:tc>
      </w:tr>
      <w:tr w:rsidR="009F6695" w14:paraId="42AF7160" w14:textId="77777777" w:rsidTr="006D7C65">
        <w:trPr>
          <w:trHeight w:val="318"/>
        </w:trPr>
        <w:tc>
          <w:tcPr>
            <w:tcW w:w="3956" w:type="dxa"/>
            <w:tcMar>
              <w:bottom w:w="0" w:type="dxa"/>
            </w:tcMar>
            <w:vAlign w:val="center"/>
          </w:tcPr>
          <w:p w14:paraId="3FC900A4" w14:textId="77777777" w:rsidR="009F6695" w:rsidRPr="00D31BFF" w:rsidRDefault="00513559" w:rsidP="00E74B04">
            <w:pPr>
              <w:pStyle w:val="AllCapsCopy"/>
              <w:rPr>
                <w:b/>
              </w:rPr>
            </w:pPr>
            <w:sdt>
              <w:sdtPr>
                <w:rPr>
                  <w:b/>
                </w:rPr>
                <w:id w:val="270048427"/>
                <w:placeholder>
                  <w:docPart w:val="30CE719885EB40319D9A2333C23CE00F"/>
                </w:placeholder>
                <w:date w:fullDate="2010-12-01T00:00:00Z">
                  <w:dateFormat w:val="M/d/yyyy"/>
                  <w:lid w:val="en-US"/>
                  <w:storeMappedDataAs w:val="dateTime"/>
                  <w:calendar w:val="gregorian"/>
                </w:date>
              </w:sdtPr>
              <w:sdtEndPr/>
              <w:sdtContent>
                <w:r w:rsidR="009F6695" w:rsidRPr="00D31BFF">
                  <w:rPr>
                    <w:b/>
                  </w:rPr>
                  <w:t>12/1/2010</w:t>
                </w:r>
              </w:sdtContent>
            </w:sdt>
            <w:r w:rsidR="009F6695" w:rsidRPr="00D31BFF">
              <w:rPr>
                <w:b/>
              </w:rPr>
              <w:t xml:space="preserve"> to </w:t>
            </w:r>
            <w:sdt>
              <w:sdtPr>
                <w:rPr>
                  <w:b/>
                </w:rPr>
                <w:id w:val="270048429"/>
                <w:placeholder>
                  <w:docPart w:val="5288F2642DBF4548AA0EAAA59B781FBF"/>
                </w:placeholder>
                <w:date w:fullDate="2016-06-30T00:00:00Z">
                  <w:dateFormat w:val="M/d/yyyy"/>
                  <w:lid w:val="en-US"/>
                  <w:storeMappedDataAs w:val="dateTime"/>
                  <w:calendar w:val="gregorian"/>
                </w:date>
              </w:sdtPr>
              <w:sdtEndPr/>
              <w:sdtContent>
                <w:r w:rsidR="00905998" w:rsidRPr="00D31BFF">
                  <w:rPr>
                    <w:b/>
                  </w:rPr>
                  <w:t>6/30/2016</w:t>
                </w:r>
              </w:sdtContent>
            </w:sdt>
          </w:p>
        </w:tc>
        <w:tc>
          <w:tcPr>
            <w:tcW w:w="3958" w:type="dxa"/>
            <w:tcMar>
              <w:bottom w:w="0" w:type="dxa"/>
            </w:tcMar>
            <w:vAlign w:val="center"/>
          </w:tcPr>
          <w:p w14:paraId="1D2A73F0" w14:textId="77777777" w:rsidR="009F6695" w:rsidRPr="00D31BFF" w:rsidRDefault="00CB61F9" w:rsidP="00E74B04">
            <w:pPr>
              <w:pStyle w:val="Copy"/>
              <w:rPr>
                <w:b/>
              </w:rPr>
            </w:pPr>
            <w:r w:rsidRPr="00D31BFF">
              <w:rPr>
                <w:b/>
              </w:rPr>
              <w:t>Big Sandy C</w:t>
            </w:r>
            <w:r w:rsidR="009F6695" w:rsidRPr="00D31BFF">
              <w:rPr>
                <w:b/>
              </w:rPr>
              <w:t>ommunity and Technical College</w:t>
            </w:r>
          </w:p>
        </w:tc>
        <w:tc>
          <w:tcPr>
            <w:tcW w:w="3958" w:type="dxa"/>
            <w:tcMar>
              <w:bottom w:w="0" w:type="dxa"/>
            </w:tcMar>
            <w:vAlign w:val="center"/>
          </w:tcPr>
          <w:p w14:paraId="00AE884C" w14:textId="77777777" w:rsidR="009F6695" w:rsidRPr="00D31BFF" w:rsidRDefault="00CB61F9" w:rsidP="00E74B04">
            <w:pPr>
              <w:pStyle w:val="Italics"/>
              <w:rPr>
                <w:b/>
              </w:rPr>
            </w:pPr>
            <w:r w:rsidRPr="00D31BFF">
              <w:rPr>
                <w:b/>
              </w:rPr>
              <w:t>Prestonsburg</w:t>
            </w:r>
            <w:r w:rsidR="009F6695" w:rsidRPr="00D31BFF">
              <w:rPr>
                <w:b/>
              </w:rPr>
              <w:t xml:space="preserve">, </w:t>
            </w:r>
            <w:r w:rsidR="009A5B14" w:rsidRPr="00D31BFF">
              <w:rPr>
                <w:b/>
              </w:rPr>
              <w:t>KY</w:t>
            </w:r>
          </w:p>
        </w:tc>
      </w:tr>
      <w:tr w:rsidR="009F6695" w14:paraId="2C305E23" w14:textId="77777777" w:rsidTr="006D7C65">
        <w:trPr>
          <w:trHeight w:val="31"/>
        </w:trPr>
        <w:tc>
          <w:tcPr>
            <w:tcW w:w="11872" w:type="dxa"/>
            <w:gridSpan w:val="3"/>
            <w:tcMar>
              <w:bottom w:w="144" w:type="dxa"/>
            </w:tcMar>
          </w:tcPr>
          <w:p w14:paraId="5F9D3855" w14:textId="77777777" w:rsidR="009F6695" w:rsidRPr="00D31BFF" w:rsidRDefault="009F6695" w:rsidP="00E74B04">
            <w:pPr>
              <w:pStyle w:val="JobTitle"/>
              <w:spacing w:after="0"/>
              <w:rPr>
                <w:rFonts w:ascii="Times New Roman" w:hAnsi="Times New Roman" w:cs="Times New Roman"/>
                <w:b/>
                <w:caps w:val="0"/>
                <w:spacing w:val="2"/>
                <w:sz w:val="18"/>
                <w:szCs w:val="18"/>
                <w:u w:val="single"/>
              </w:rPr>
            </w:pPr>
            <w:r w:rsidRPr="00D31BFF">
              <w:rPr>
                <w:rFonts w:ascii="Times New Roman" w:hAnsi="Times New Roman" w:cs="Times New Roman"/>
                <w:b/>
                <w:caps w:val="0"/>
                <w:spacing w:val="2"/>
                <w:sz w:val="18"/>
                <w:szCs w:val="18"/>
                <w:u w:val="single"/>
              </w:rPr>
              <w:t>Business Affairs Specialist II</w:t>
            </w:r>
          </w:p>
          <w:p w14:paraId="2D86EC9F" w14:textId="497E52BD" w:rsidR="009F6695" w:rsidRPr="00CB61F9" w:rsidRDefault="00CB61F9" w:rsidP="003830C2">
            <w:pPr>
              <w:pStyle w:val="ResponsibilitiesAchievements"/>
              <w:numPr>
                <w:ilvl w:val="0"/>
                <w:numId w:val="0"/>
              </w:numPr>
              <w:spacing w:after="0"/>
              <w:ind w:left="360" w:hanging="360"/>
              <w:rPr>
                <w:rFonts w:ascii="Times New Roman" w:hAnsi="Times New Roman" w:cs="Times New Roman"/>
                <w:sz w:val="18"/>
                <w:szCs w:val="18"/>
              </w:rPr>
            </w:pPr>
            <w:r>
              <w:rPr>
                <w:rFonts w:ascii="Times New Roman" w:hAnsi="Times New Roman" w:cs="Times New Roman"/>
                <w:sz w:val="18"/>
                <w:szCs w:val="18"/>
              </w:rPr>
              <w:t xml:space="preserve">               </w:t>
            </w:r>
            <w:r w:rsidRPr="00CB61F9">
              <w:rPr>
                <w:rFonts w:ascii="Times New Roman" w:hAnsi="Times New Roman" w:cs="Times New Roman"/>
                <w:sz w:val="18"/>
                <w:szCs w:val="18"/>
              </w:rPr>
              <w:t xml:space="preserve">Administrative Assistant to Business Affairs Specialist III and other higher officials completing any task that needed to be </w:t>
            </w:r>
            <w:r>
              <w:rPr>
                <w:rFonts w:ascii="Times New Roman" w:hAnsi="Times New Roman" w:cs="Times New Roman"/>
                <w:sz w:val="18"/>
                <w:szCs w:val="18"/>
              </w:rPr>
              <w:t xml:space="preserve">completed, sort mail, file, </w:t>
            </w:r>
            <w:r w:rsidRPr="00CB61F9">
              <w:rPr>
                <w:rFonts w:ascii="Times New Roman" w:hAnsi="Times New Roman" w:cs="Times New Roman"/>
                <w:sz w:val="18"/>
                <w:szCs w:val="18"/>
              </w:rPr>
              <w:t>answer phones, fax, maintain schedule, completed travel documentation, and maintained event calendars. Provided excellent customer se</w:t>
            </w:r>
            <w:r>
              <w:rPr>
                <w:rFonts w:ascii="Times New Roman" w:hAnsi="Times New Roman" w:cs="Times New Roman"/>
                <w:sz w:val="18"/>
                <w:szCs w:val="18"/>
              </w:rPr>
              <w:t xml:space="preserve">rvice and colleague assistance. </w:t>
            </w:r>
            <w:r w:rsidRPr="00CB61F9">
              <w:rPr>
                <w:rFonts w:ascii="Times New Roman" w:hAnsi="Times New Roman" w:cs="Times New Roman"/>
                <w:sz w:val="18"/>
                <w:szCs w:val="18"/>
              </w:rPr>
              <w:t>Assisted with annual busines</w:t>
            </w:r>
            <w:r w:rsidR="007A0F16">
              <w:rPr>
                <w:rFonts w:ascii="Times New Roman" w:hAnsi="Times New Roman" w:cs="Times New Roman"/>
                <w:sz w:val="18"/>
                <w:szCs w:val="18"/>
              </w:rPr>
              <w:t>s procedure training sessions.</w:t>
            </w:r>
            <w:r w:rsidRPr="00CB61F9">
              <w:rPr>
                <w:rFonts w:ascii="Times New Roman" w:hAnsi="Times New Roman" w:cs="Times New Roman"/>
                <w:sz w:val="18"/>
                <w:szCs w:val="18"/>
              </w:rPr>
              <w:t xml:space="preserve"> Operated all office machinery, set up and maintained electronic filing systems for records, correspondence, and other material; as well as locate and attach appropriate files to incoming correspondence requ</w:t>
            </w:r>
            <w:r>
              <w:rPr>
                <w:rFonts w:ascii="Times New Roman" w:hAnsi="Times New Roman" w:cs="Times New Roman"/>
                <w:sz w:val="18"/>
                <w:szCs w:val="18"/>
              </w:rPr>
              <w:t xml:space="preserve">iring replies. </w:t>
            </w:r>
            <w:r w:rsidRPr="00CB61F9">
              <w:rPr>
                <w:rFonts w:ascii="Times New Roman" w:hAnsi="Times New Roman" w:cs="Times New Roman"/>
                <w:sz w:val="18"/>
                <w:szCs w:val="18"/>
              </w:rPr>
              <w:t>Continued education and stayed current on all purchasing and inventory business procedures and served as a guide to employees that need assistance with purchasing or inventory</w:t>
            </w:r>
            <w:r>
              <w:rPr>
                <w:rFonts w:ascii="Times New Roman" w:hAnsi="Times New Roman" w:cs="Times New Roman"/>
                <w:sz w:val="18"/>
                <w:szCs w:val="18"/>
              </w:rPr>
              <w:t>.</w:t>
            </w:r>
            <w:r w:rsidRPr="00CB61F9">
              <w:rPr>
                <w:rFonts w:ascii="Times New Roman" w:hAnsi="Times New Roman" w:cs="Times New Roman"/>
                <w:sz w:val="18"/>
                <w:szCs w:val="18"/>
              </w:rPr>
              <w:t xml:space="preserve"> Audited </w:t>
            </w:r>
            <w:proofErr w:type="spellStart"/>
            <w:r w:rsidRPr="00CB61F9">
              <w:rPr>
                <w:rFonts w:ascii="Times New Roman" w:hAnsi="Times New Roman" w:cs="Times New Roman"/>
                <w:sz w:val="18"/>
                <w:szCs w:val="18"/>
              </w:rPr>
              <w:t>procard</w:t>
            </w:r>
            <w:proofErr w:type="spellEnd"/>
            <w:r w:rsidRPr="00CB61F9">
              <w:rPr>
                <w:rFonts w:ascii="Times New Roman" w:hAnsi="Times New Roman" w:cs="Times New Roman"/>
                <w:sz w:val="18"/>
                <w:szCs w:val="18"/>
              </w:rPr>
              <w:t xml:space="preserve"> statements for all </w:t>
            </w:r>
            <w:proofErr w:type="spellStart"/>
            <w:r w:rsidRPr="00CB61F9">
              <w:rPr>
                <w:rFonts w:ascii="Times New Roman" w:hAnsi="Times New Roman" w:cs="Times New Roman"/>
                <w:sz w:val="18"/>
                <w:szCs w:val="18"/>
              </w:rPr>
              <w:t>procard</w:t>
            </w:r>
            <w:proofErr w:type="spellEnd"/>
            <w:r w:rsidRPr="00CB61F9">
              <w:rPr>
                <w:rFonts w:ascii="Times New Roman" w:hAnsi="Times New Roman" w:cs="Times New Roman"/>
                <w:sz w:val="18"/>
                <w:szCs w:val="18"/>
              </w:rPr>
              <w:t xml:space="preserve"> holders </w:t>
            </w:r>
            <w:r w:rsidR="00513559">
              <w:rPr>
                <w:rFonts w:ascii="Times New Roman" w:hAnsi="Times New Roman" w:cs="Times New Roman"/>
                <w:sz w:val="18"/>
                <w:szCs w:val="18"/>
              </w:rPr>
              <w:t>monthly-</w:t>
            </w:r>
            <w:r w:rsidRPr="00CB61F9">
              <w:rPr>
                <w:rFonts w:ascii="Times New Roman" w:hAnsi="Times New Roman" w:cs="Times New Roman"/>
                <w:sz w:val="18"/>
                <w:szCs w:val="18"/>
              </w:rPr>
              <w:t>reviewing statements for accuracy and complianc</w:t>
            </w:r>
            <w:r>
              <w:rPr>
                <w:rFonts w:ascii="Times New Roman" w:hAnsi="Times New Roman" w:cs="Times New Roman"/>
                <w:sz w:val="18"/>
                <w:szCs w:val="18"/>
              </w:rPr>
              <w:t>e with policies and procedures.</w:t>
            </w:r>
            <w:r w:rsidRPr="00CB61F9">
              <w:rPr>
                <w:rFonts w:ascii="Times New Roman" w:hAnsi="Times New Roman" w:cs="Times New Roman"/>
                <w:sz w:val="18"/>
                <w:szCs w:val="18"/>
              </w:rPr>
              <w:t xml:space="preserve"> Completed budget string edits of all transactions from all </w:t>
            </w:r>
            <w:proofErr w:type="spellStart"/>
            <w:r w:rsidRPr="00CB61F9">
              <w:rPr>
                <w:rFonts w:ascii="Times New Roman" w:hAnsi="Times New Roman" w:cs="Times New Roman"/>
                <w:sz w:val="18"/>
                <w:szCs w:val="18"/>
              </w:rPr>
              <w:t>procard</w:t>
            </w:r>
            <w:proofErr w:type="spellEnd"/>
            <w:r w:rsidRPr="00CB61F9">
              <w:rPr>
                <w:rFonts w:ascii="Times New Roman" w:hAnsi="Times New Roman" w:cs="Times New Roman"/>
                <w:sz w:val="18"/>
                <w:szCs w:val="18"/>
              </w:rPr>
              <w:t xml:space="preserve"> reports within a </w:t>
            </w:r>
            <w:r w:rsidR="00513559" w:rsidRPr="00CB61F9">
              <w:rPr>
                <w:rFonts w:ascii="Times New Roman" w:hAnsi="Times New Roman" w:cs="Times New Roman"/>
                <w:sz w:val="18"/>
                <w:szCs w:val="18"/>
              </w:rPr>
              <w:t>two-day</w:t>
            </w:r>
            <w:r w:rsidRPr="00CB61F9">
              <w:rPr>
                <w:rFonts w:ascii="Times New Roman" w:hAnsi="Times New Roman" w:cs="Times New Roman"/>
                <w:sz w:val="18"/>
                <w:szCs w:val="18"/>
              </w:rPr>
              <w:t xml:space="preserve"> time frame in PNC </w:t>
            </w:r>
            <w:proofErr w:type="spellStart"/>
            <w:r w:rsidRPr="00CB61F9">
              <w:rPr>
                <w:rFonts w:ascii="Times New Roman" w:hAnsi="Times New Roman" w:cs="Times New Roman"/>
                <w:sz w:val="18"/>
                <w:szCs w:val="18"/>
              </w:rPr>
              <w:t>ActivePay</w:t>
            </w:r>
            <w:proofErr w:type="spellEnd"/>
            <w:r w:rsidRPr="00CB61F9">
              <w:rPr>
                <w:rFonts w:ascii="Times New Roman" w:hAnsi="Times New Roman" w:cs="Times New Roman"/>
                <w:sz w:val="18"/>
                <w:szCs w:val="18"/>
              </w:rPr>
              <w:t xml:space="preserve"> by the deadline then obtained approval signatures and </w:t>
            </w:r>
            <w:r w:rsidR="007A0F16">
              <w:rPr>
                <w:rFonts w:ascii="Times New Roman" w:hAnsi="Times New Roman" w:cs="Times New Roman"/>
                <w:sz w:val="18"/>
                <w:szCs w:val="18"/>
              </w:rPr>
              <w:t xml:space="preserve">filed in an orderly fashion. </w:t>
            </w:r>
            <w:r w:rsidRPr="00CB61F9">
              <w:rPr>
                <w:rFonts w:ascii="Times New Roman" w:hAnsi="Times New Roman" w:cs="Times New Roman"/>
                <w:sz w:val="18"/>
                <w:szCs w:val="18"/>
              </w:rPr>
              <w:t xml:space="preserve">Prepared spreadsheet of errors/deficiencies and emailed to supervisor </w:t>
            </w:r>
            <w:r w:rsidR="00513559" w:rsidRPr="00CB61F9">
              <w:rPr>
                <w:rFonts w:ascii="Times New Roman" w:hAnsi="Times New Roman" w:cs="Times New Roman"/>
                <w:sz w:val="18"/>
                <w:szCs w:val="18"/>
              </w:rPr>
              <w:t>monthly</w:t>
            </w:r>
            <w:r w:rsidRPr="00CB61F9">
              <w:rPr>
                <w:rFonts w:ascii="Times New Roman" w:hAnsi="Times New Roman" w:cs="Times New Roman"/>
                <w:sz w:val="18"/>
                <w:szCs w:val="18"/>
              </w:rPr>
              <w:t xml:space="preserve">. Performed budget checks on all budgets being charged per cycle to ensure availability of funds and emailed spreadsheet of insufficient budgets to Chief Business Affairs Officer no later than the day prior to </w:t>
            </w:r>
            <w:proofErr w:type="spellStart"/>
            <w:r w:rsidRPr="00CB61F9">
              <w:rPr>
                <w:rFonts w:ascii="Times New Roman" w:hAnsi="Times New Roman" w:cs="Times New Roman"/>
                <w:sz w:val="18"/>
                <w:szCs w:val="18"/>
              </w:rPr>
              <w:t>procard</w:t>
            </w:r>
            <w:proofErr w:type="spellEnd"/>
            <w:r w:rsidRPr="00CB61F9">
              <w:rPr>
                <w:rFonts w:ascii="Times New Roman" w:hAnsi="Times New Roman" w:cs="Times New Roman"/>
                <w:sz w:val="18"/>
                <w:szCs w:val="18"/>
              </w:rPr>
              <w:t xml:space="preserve"> transactions being </w:t>
            </w:r>
            <w:r>
              <w:rPr>
                <w:rFonts w:ascii="Times New Roman" w:hAnsi="Times New Roman" w:cs="Times New Roman"/>
                <w:sz w:val="18"/>
                <w:szCs w:val="18"/>
              </w:rPr>
              <w:t>loaded into the General Ledger.</w:t>
            </w:r>
            <w:r w:rsidRPr="00CB61F9">
              <w:rPr>
                <w:rFonts w:ascii="Times New Roman" w:hAnsi="Times New Roman" w:cs="Times New Roman"/>
                <w:sz w:val="18"/>
                <w:szCs w:val="18"/>
              </w:rPr>
              <w:t xml:space="preserve"> Maintained files in an orderl</w:t>
            </w:r>
            <w:r w:rsidR="007A0F16">
              <w:rPr>
                <w:rFonts w:ascii="Times New Roman" w:hAnsi="Times New Roman" w:cs="Times New Roman"/>
                <w:sz w:val="18"/>
                <w:szCs w:val="18"/>
              </w:rPr>
              <w:t xml:space="preserve">y fashion for audit purposes. </w:t>
            </w:r>
            <w:r w:rsidRPr="00CB61F9">
              <w:rPr>
                <w:rFonts w:ascii="Times New Roman" w:hAnsi="Times New Roman" w:cs="Times New Roman"/>
                <w:sz w:val="18"/>
                <w:szCs w:val="18"/>
              </w:rPr>
              <w:t xml:space="preserve">Maintained and updated binder and spreadsheet of all </w:t>
            </w:r>
            <w:proofErr w:type="spellStart"/>
            <w:r w:rsidRPr="00CB61F9">
              <w:rPr>
                <w:rFonts w:ascii="Times New Roman" w:hAnsi="Times New Roman" w:cs="Times New Roman"/>
                <w:sz w:val="18"/>
                <w:szCs w:val="18"/>
              </w:rPr>
              <w:t>procard</w:t>
            </w:r>
            <w:proofErr w:type="spellEnd"/>
            <w:r w:rsidRPr="00CB61F9">
              <w:rPr>
                <w:rFonts w:ascii="Times New Roman" w:hAnsi="Times New Roman" w:cs="Times New Roman"/>
                <w:sz w:val="18"/>
                <w:szCs w:val="18"/>
              </w:rPr>
              <w:t xml:space="preserve"> applications, cardholder/supervisor agreements, and custodial card user agreements for each card holder.    Shared documentation on KCTCS SharePoint OneDrive. Completed an audit of all asset inventory items for four campuses and non-asset inventory for two campuses on a semiannual basis; keeping records up</w:t>
            </w:r>
            <w:r w:rsidR="007A0F16">
              <w:rPr>
                <w:rFonts w:ascii="Times New Roman" w:hAnsi="Times New Roman" w:cs="Times New Roman"/>
                <w:sz w:val="18"/>
                <w:szCs w:val="18"/>
              </w:rPr>
              <w:t xml:space="preserve">-to-date </w:t>
            </w:r>
            <w:r w:rsidR="00513559">
              <w:rPr>
                <w:rFonts w:ascii="Times New Roman" w:hAnsi="Times New Roman" w:cs="Times New Roman"/>
                <w:sz w:val="18"/>
                <w:szCs w:val="18"/>
              </w:rPr>
              <w:t>monthly</w:t>
            </w:r>
            <w:r w:rsidR="007A0F16">
              <w:rPr>
                <w:rFonts w:ascii="Times New Roman" w:hAnsi="Times New Roman" w:cs="Times New Roman"/>
                <w:sz w:val="18"/>
                <w:szCs w:val="18"/>
              </w:rPr>
              <w:t xml:space="preserve">. </w:t>
            </w:r>
            <w:r w:rsidRPr="00CB61F9">
              <w:rPr>
                <w:rFonts w:ascii="Times New Roman" w:hAnsi="Times New Roman" w:cs="Times New Roman"/>
                <w:sz w:val="18"/>
                <w:szCs w:val="18"/>
              </w:rPr>
              <w:t>Tagged new inventory as it was received on campus.</w:t>
            </w:r>
            <w:r>
              <w:rPr>
                <w:rFonts w:ascii="Times New Roman" w:hAnsi="Times New Roman" w:cs="Times New Roman"/>
                <w:sz w:val="18"/>
                <w:szCs w:val="18"/>
              </w:rPr>
              <w:t xml:space="preserve"> </w:t>
            </w:r>
            <w:r w:rsidRPr="00CB61F9">
              <w:rPr>
                <w:rFonts w:ascii="Times New Roman" w:hAnsi="Times New Roman" w:cs="Times New Roman"/>
                <w:sz w:val="18"/>
                <w:szCs w:val="18"/>
              </w:rPr>
              <w:t>Implemented, collected, and maintained Off-Site Use of Equ</w:t>
            </w:r>
            <w:r w:rsidR="002C3D75">
              <w:rPr>
                <w:rFonts w:ascii="Times New Roman" w:hAnsi="Times New Roman" w:cs="Times New Roman"/>
                <w:sz w:val="18"/>
                <w:szCs w:val="18"/>
              </w:rPr>
              <w:t>ipment forms for all high-risk</w:t>
            </w:r>
            <w:r w:rsidRPr="00CB61F9">
              <w:rPr>
                <w:rFonts w:ascii="Times New Roman" w:hAnsi="Times New Roman" w:cs="Times New Roman"/>
                <w:sz w:val="18"/>
                <w:szCs w:val="18"/>
              </w:rPr>
              <w:t xml:space="preserve"> inventory.</w:t>
            </w:r>
            <w:r>
              <w:rPr>
                <w:rFonts w:ascii="Times New Roman" w:hAnsi="Times New Roman" w:cs="Times New Roman"/>
                <w:sz w:val="18"/>
                <w:szCs w:val="18"/>
              </w:rPr>
              <w:t xml:space="preserve"> </w:t>
            </w:r>
            <w:r w:rsidRPr="00CB61F9">
              <w:rPr>
                <w:rFonts w:ascii="Times New Roman" w:hAnsi="Times New Roman" w:cs="Times New Roman"/>
                <w:sz w:val="18"/>
                <w:szCs w:val="18"/>
              </w:rPr>
              <w:t>Processed all accounts payable and receivables. Processed all vendor invoices through the non-purchase order voucher pr</w:t>
            </w:r>
            <w:r>
              <w:rPr>
                <w:rFonts w:ascii="Times New Roman" w:hAnsi="Times New Roman" w:cs="Times New Roman"/>
                <w:sz w:val="18"/>
                <w:szCs w:val="18"/>
              </w:rPr>
              <w:t xml:space="preserve">ocess in PeopleSoft Financials. </w:t>
            </w:r>
            <w:r w:rsidRPr="00CB61F9">
              <w:rPr>
                <w:rFonts w:ascii="Times New Roman" w:hAnsi="Times New Roman" w:cs="Times New Roman"/>
                <w:sz w:val="18"/>
                <w:szCs w:val="18"/>
              </w:rPr>
              <w:t xml:space="preserve">These invoices are from vendors who do not accept </w:t>
            </w:r>
            <w:proofErr w:type="spellStart"/>
            <w:r w:rsidRPr="00CB61F9">
              <w:rPr>
                <w:rFonts w:ascii="Times New Roman" w:hAnsi="Times New Roman" w:cs="Times New Roman"/>
                <w:sz w:val="18"/>
                <w:szCs w:val="18"/>
              </w:rPr>
              <w:t>procard</w:t>
            </w:r>
            <w:proofErr w:type="spellEnd"/>
            <w:r w:rsidRPr="00CB61F9">
              <w:rPr>
                <w:rFonts w:ascii="Times New Roman" w:hAnsi="Times New Roman" w:cs="Times New Roman"/>
                <w:sz w:val="18"/>
                <w:szCs w:val="18"/>
              </w:rPr>
              <w:t xml:space="preserve"> payments and/or there are no existing PO for the order.  Maintained spreadsheet by fiscal year (July-June), up</w:t>
            </w:r>
            <w:r>
              <w:rPr>
                <w:rFonts w:ascii="Times New Roman" w:hAnsi="Times New Roman" w:cs="Times New Roman"/>
                <w:sz w:val="18"/>
                <w:szCs w:val="18"/>
              </w:rPr>
              <w:t>dating as vouchers are entered.</w:t>
            </w:r>
            <w:r w:rsidRPr="00CB61F9">
              <w:rPr>
                <w:rFonts w:ascii="Times New Roman" w:hAnsi="Times New Roman" w:cs="Times New Roman"/>
                <w:sz w:val="18"/>
                <w:szCs w:val="18"/>
              </w:rPr>
              <w:t xml:space="preserve">  Processed Purchase Orders, bank drafts, and Substitute W-9 forms for vendor adds/updates by submitting tickets through the KCTCS Tec</w:t>
            </w:r>
            <w:r w:rsidR="007A0F16">
              <w:rPr>
                <w:rFonts w:ascii="Times New Roman" w:hAnsi="Times New Roman" w:cs="Times New Roman"/>
                <w:sz w:val="18"/>
                <w:szCs w:val="18"/>
              </w:rPr>
              <w:t xml:space="preserve">hnology Solutions Help Desk. </w:t>
            </w:r>
            <w:r w:rsidRPr="00CB61F9">
              <w:rPr>
                <w:rFonts w:ascii="Times New Roman" w:hAnsi="Times New Roman" w:cs="Times New Roman"/>
                <w:sz w:val="18"/>
                <w:szCs w:val="18"/>
              </w:rPr>
              <w:t>Maintained files in an orderly fashion and assured that all documentation was attached to each pay document to assu</w:t>
            </w:r>
            <w:r>
              <w:rPr>
                <w:rFonts w:ascii="Times New Roman" w:hAnsi="Times New Roman" w:cs="Times New Roman"/>
                <w:sz w:val="18"/>
                <w:szCs w:val="18"/>
              </w:rPr>
              <w:t xml:space="preserve">re favorable auditing outcomes. </w:t>
            </w:r>
            <w:r w:rsidRPr="00CB61F9">
              <w:rPr>
                <w:rFonts w:ascii="Times New Roman" w:hAnsi="Times New Roman" w:cs="Times New Roman"/>
                <w:sz w:val="18"/>
                <w:szCs w:val="18"/>
              </w:rPr>
              <w:t xml:space="preserve">Checked budget balance, vendor </w:t>
            </w:r>
            <w:r>
              <w:rPr>
                <w:rFonts w:ascii="Times New Roman" w:hAnsi="Times New Roman" w:cs="Times New Roman"/>
                <w:sz w:val="18"/>
                <w:szCs w:val="18"/>
              </w:rPr>
              <w:t>files, and business regulations.</w:t>
            </w:r>
            <w:r w:rsidRPr="00CB61F9">
              <w:rPr>
                <w:rFonts w:ascii="Times New Roman" w:hAnsi="Times New Roman" w:cs="Times New Roman"/>
                <w:sz w:val="18"/>
                <w:szCs w:val="18"/>
              </w:rPr>
              <w:t xml:space="preserve"> Prepared End-of-Year accounting </w:t>
            </w:r>
            <w:proofErr w:type="spellStart"/>
            <w:r w:rsidRPr="00CB61F9">
              <w:rPr>
                <w:rFonts w:ascii="Times New Roman" w:hAnsi="Times New Roman" w:cs="Times New Roman"/>
                <w:sz w:val="18"/>
                <w:szCs w:val="18"/>
              </w:rPr>
              <w:t>prepaid</w:t>
            </w:r>
            <w:r>
              <w:rPr>
                <w:rFonts w:ascii="Times New Roman" w:hAnsi="Times New Roman" w:cs="Times New Roman"/>
                <w:sz w:val="18"/>
                <w:szCs w:val="18"/>
              </w:rPr>
              <w:t>s</w:t>
            </w:r>
            <w:proofErr w:type="spellEnd"/>
            <w:r>
              <w:rPr>
                <w:rFonts w:ascii="Times New Roman" w:hAnsi="Times New Roman" w:cs="Times New Roman"/>
                <w:sz w:val="18"/>
                <w:szCs w:val="18"/>
              </w:rPr>
              <w:t xml:space="preserve"> and accruals.</w:t>
            </w:r>
            <w:r w:rsidRPr="00CB61F9">
              <w:rPr>
                <w:rFonts w:ascii="Times New Roman" w:hAnsi="Times New Roman" w:cs="Times New Roman"/>
                <w:sz w:val="18"/>
                <w:szCs w:val="18"/>
              </w:rPr>
              <w:t xml:space="preserve"> Communicated with vendors/businesses effectively and promptly via telephone, face to face, and email correspondence in regards to accounts receivable </w:t>
            </w:r>
            <w:r w:rsidR="00513559" w:rsidRPr="00CB61F9">
              <w:rPr>
                <w:rFonts w:ascii="Times New Roman" w:hAnsi="Times New Roman" w:cs="Times New Roman"/>
                <w:sz w:val="18"/>
                <w:szCs w:val="18"/>
              </w:rPr>
              <w:t>and</w:t>
            </w:r>
            <w:r w:rsidRPr="00CB61F9">
              <w:rPr>
                <w:rFonts w:ascii="Times New Roman" w:hAnsi="Times New Roman" w:cs="Times New Roman"/>
                <w:sz w:val="18"/>
                <w:szCs w:val="18"/>
              </w:rPr>
              <w:t xml:space="preserve"> accounts payable.</w:t>
            </w:r>
            <w:r w:rsidRPr="00B95963">
              <w:rPr>
                <w:rFonts w:ascii="Arial Narrow" w:eastAsia="Times New Roman" w:hAnsi="Arial Narrow" w:cs="Times New Roman"/>
                <w:color w:val="212121"/>
                <w:sz w:val="20"/>
                <w:szCs w:val="20"/>
              </w:rPr>
              <w:t> </w:t>
            </w:r>
          </w:p>
        </w:tc>
      </w:tr>
      <w:tr w:rsidR="009F6695" w14:paraId="2876C3F8" w14:textId="77777777" w:rsidTr="006D7C65">
        <w:trPr>
          <w:trHeight w:val="177"/>
        </w:trPr>
        <w:tc>
          <w:tcPr>
            <w:tcW w:w="3956" w:type="dxa"/>
            <w:tcMar>
              <w:bottom w:w="0" w:type="dxa"/>
            </w:tcMar>
            <w:vAlign w:val="center"/>
          </w:tcPr>
          <w:p w14:paraId="56983E67" w14:textId="77777777" w:rsidR="009F6695" w:rsidRPr="00D31BFF" w:rsidRDefault="00513559" w:rsidP="00E74B04">
            <w:pPr>
              <w:pStyle w:val="AllCapsCopy"/>
              <w:rPr>
                <w:b/>
              </w:rPr>
            </w:pPr>
            <w:sdt>
              <w:sdtPr>
                <w:rPr>
                  <w:b/>
                </w:rPr>
                <w:id w:val="270048433"/>
                <w:placeholder>
                  <w:docPart w:val="6A475EDFFFF04281BE4B0D48A69B226F"/>
                </w:placeholder>
                <w:date w:fullDate="2007-08-01T00:00:00Z">
                  <w:dateFormat w:val="M/d/yyyy"/>
                  <w:lid w:val="en-US"/>
                  <w:storeMappedDataAs w:val="dateTime"/>
                  <w:calendar w:val="gregorian"/>
                </w:date>
              </w:sdtPr>
              <w:sdtEndPr/>
              <w:sdtContent>
                <w:r w:rsidR="00AC2EB8" w:rsidRPr="00D31BFF">
                  <w:rPr>
                    <w:b/>
                  </w:rPr>
                  <w:t>8/1/2007</w:t>
                </w:r>
              </w:sdtContent>
            </w:sdt>
            <w:r w:rsidR="009F6695" w:rsidRPr="00D31BFF">
              <w:rPr>
                <w:b/>
              </w:rPr>
              <w:t xml:space="preserve"> to </w:t>
            </w:r>
            <w:sdt>
              <w:sdtPr>
                <w:rPr>
                  <w:b/>
                </w:rPr>
                <w:id w:val="270048435"/>
                <w:placeholder>
                  <w:docPart w:val="6409C84041FD40C5AC539EE666B88168"/>
                </w:placeholder>
                <w:date w:fullDate="2010-12-10T00:00:00Z">
                  <w:dateFormat w:val="M/d/yyyy"/>
                  <w:lid w:val="en-US"/>
                  <w:storeMappedDataAs w:val="dateTime"/>
                  <w:calendar w:val="gregorian"/>
                </w:date>
              </w:sdtPr>
              <w:sdtEndPr/>
              <w:sdtContent>
                <w:r w:rsidR="00AC2EB8" w:rsidRPr="00D31BFF">
                  <w:rPr>
                    <w:b/>
                  </w:rPr>
                  <w:t>12/10/2010</w:t>
                </w:r>
              </w:sdtContent>
            </w:sdt>
          </w:p>
        </w:tc>
        <w:tc>
          <w:tcPr>
            <w:tcW w:w="3958" w:type="dxa"/>
            <w:tcMar>
              <w:bottom w:w="0" w:type="dxa"/>
            </w:tcMar>
            <w:vAlign w:val="center"/>
          </w:tcPr>
          <w:p w14:paraId="299EDF85" w14:textId="77777777" w:rsidR="009F6695" w:rsidRPr="00D31BFF" w:rsidRDefault="00AC2EB8" w:rsidP="00E74B04">
            <w:pPr>
              <w:pStyle w:val="Copy"/>
              <w:rPr>
                <w:b/>
              </w:rPr>
            </w:pPr>
            <w:r w:rsidRPr="00D31BFF">
              <w:rPr>
                <w:b/>
              </w:rPr>
              <w:t>Johnson County Christian School</w:t>
            </w:r>
          </w:p>
        </w:tc>
        <w:tc>
          <w:tcPr>
            <w:tcW w:w="3958" w:type="dxa"/>
            <w:tcMar>
              <w:bottom w:w="0" w:type="dxa"/>
            </w:tcMar>
            <w:vAlign w:val="center"/>
          </w:tcPr>
          <w:p w14:paraId="4EF1AC96" w14:textId="77777777" w:rsidR="009F6695" w:rsidRPr="00D31BFF" w:rsidRDefault="00AC2EB8" w:rsidP="00E74B04">
            <w:pPr>
              <w:pStyle w:val="Italics"/>
              <w:rPr>
                <w:rFonts w:ascii="Times New Roman" w:hAnsi="Times New Roman" w:cs="Times New Roman"/>
                <w:b/>
                <w:i w:val="0"/>
                <w:sz w:val="18"/>
                <w:szCs w:val="18"/>
              </w:rPr>
            </w:pPr>
            <w:proofErr w:type="spellStart"/>
            <w:r w:rsidRPr="00513559">
              <w:rPr>
                <w:b/>
              </w:rPr>
              <w:t>Wittensville</w:t>
            </w:r>
            <w:proofErr w:type="spellEnd"/>
            <w:r w:rsidRPr="00513559">
              <w:rPr>
                <w:b/>
              </w:rPr>
              <w:t>, KY</w:t>
            </w:r>
          </w:p>
        </w:tc>
      </w:tr>
      <w:tr w:rsidR="009F6695" w14:paraId="052103CF" w14:textId="77777777" w:rsidTr="006D7C65">
        <w:trPr>
          <w:trHeight w:val="31"/>
        </w:trPr>
        <w:tc>
          <w:tcPr>
            <w:tcW w:w="11872" w:type="dxa"/>
            <w:gridSpan w:val="3"/>
            <w:tcMar>
              <w:bottom w:w="144" w:type="dxa"/>
            </w:tcMar>
          </w:tcPr>
          <w:p w14:paraId="6F48D3E3" w14:textId="77777777" w:rsidR="009F6695" w:rsidRPr="00D31BFF" w:rsidRDefault="00AC2EB8" w:rsidP="00E74B04">
            <w:pPr>
              <w:pStyle w:val="JobTitle"/>
              <w:spacing w:after="0"/>
              <w:rPr>
                <w:rFonts w:ascii="Times New Roman" w:hAnsi="Times New Roman" w:cs="Times New Roman"/>
                <w:b/>
                <w:caps w:val="0"/>
                <w:spacing w:val="2"/>
                <w:sz w:val="18"/>
                <w:szCs w:val="18"/>
                <w:u w:val="single"/>
              </w:rPr>
            </w:pPr>
            <w:r w:rsidRPr="00D31BFF">
              <w:rPr>
                <w:rFonts w:ascii="Times New Roman" w:hAnsi="Times New Roman" w:cs="Times New Roman"/>
                <w:b/>
                <w:caps w:val="0"/>
                <w:spacing w:val="2"/>
                <w:sz w:val="18"/>
                <w:szCs w:val="18"/>
                <w:u w:val="single"/>
              </w:rPr>
              <w:t>Kindergarten Instructor</w:t>
            </w:r>
          </w:p>
          <w:p w14:paraId="57F5A0A7" w14:textId="264BEE31" w:rsidR="009F6695" w:rsidRPr="002B6BEA" w:rsidRDefault="00D31BFF" w:rsidP="00E74B04">
            <w:pPr>
              <w:pStyle w:val="ResponsibilitiesAchievements"/>
              <w:numPr>
                <w:ilvl w:val="0"/>
                <w:numId w:val="0"/>
              </w:numPr>
              <w:spacing w:after="0"/>
              <w:ind w:left="360" w:hanging="360"/>
              <w:rPr>
                <w:rFonts w:ascii="Times New Roman" w:hAnsi="Times New Roman" w:cs="Times New Roman"/>
                <w:sz w:val="18"/>
                <w:szCs w:val="18"/>
              </w:rPr>
            </w:pPr>
            <w:r>
              <w:rPr>
                <w:rFonts w:ascii="Times New Roman" w:hAnsi="Times New Roman" w:cs="Times New Roman"/>
                <w:sz w:val="18"/>
                <w:szCs w:val="18"/>
              </w:rPr>
              <w:t xml:space="preserve">        </w:t>
            </w:r>
            <w:r w:rsidR="00A9603D" w:rsidRPr="002B6BEA">
              <w:rPr>
                <w:rFonts w:ascii="Times New Roman" w:hAnsi="Times New Roman" w:cs="Times New Roman"/>
                <w:sz w:val="18"/>
                <w:szCs w:val="18"/>
              </w:rPr>
              <w:t xml:space="preserve">Assist and facilitate pupils </w:t>
            </w:r>
            <w:r w:rsidR="00604580" w:rsidRPr="002B6BEA">
              <w:rPr>
                <w:rFonts w:ascii="Times New Roman" w:hAnsi="Times New Roman" w:cs="Times New Roman"/>
                <w:sz w:val="18"/>
                <w:szCs w:val="18"/>
              </w:rPr>
              <w:t>to have suitable move to school, d</w:t>
            </w:r>
            <w:r w:rsidR="00A9603D" w:rsidRPr="002B6BEA">
              <w:rPr>
                <w:rFonts w:ascii="Times New Roman" w:hAnsi="Times New Roman" w:cs="Times New Roman"/>
                <w:sz w:val="18"/>
                <w:szCs w:val="18"/>
              </w:rPr>
              <w:t>evelop an effective atmosphere for learning using functional and attract</w:t>
            </w:r>
            <w:r>
              <w:rPr>
                <w:rFonts w:ascii="Times New Roman" w:hAnsi="Times New Roman" w:cs="Times New Roman"/>
                <w:sz w:val="18"/>
                <w:szCs w:val="18"/>
              </w:rPr>
              <w:t xml:space="preserve">ive objects and </w:t>
            </w:r>
            <w:r w:rsidR="00604580" w:rsidRPr="002B6BEA">
              <w:rPr>
                <w:rFonts w:ascii="Times New Roman" w:hAnsi="Times New Roman" w:cs="Times New Roman"/>
                <w:sz w:val="18"/>
                <w:szCs w:val="18"/>
              </w:rPr>
              <w:t>bulletin boards, p</w:t>
            </w:r>
            <w:r w:rsidR="00A9603D" w:rsidRPr="002B6BEA">
              <w:rPr>
                <w:rFonts w:ascii="Times New Roman" w:hAnsi="Times New Roman" w:cs="Times New Roman"/>
                <w:sz w:val="18"/>
                <w:szCs w:val="18"/>
              </w:rPr>
              <w:t>resent professional competence utilizing in-service teaching activities attained through self-selected g</w:t>
            </w:r>
            <w:r w:rsidR="00604580" w:rsidRPr="002B6BEA">
              <w:rPr>
                <w:rFonts w:ascii="Times New Roman" w:hAnsi="Times New Roman" w:cs="Times New Roman"/>
                <w:sz w:val="18"/>
                <w:szCs w:val="18"/>
              </w:rPr>
              <w:t>rowth activities professionally, m</w:t>
            </w:r>
            <w:r w:rsidR="00A9603D" w:rsidRPr="002B6BEA">
              <w:rPr>
                <w:rFonts w:ascii="Times New Roman" w:hAnsi="Times New Roman" w:cs="Times New Roman"/>
                <w:sz w:val="18"/>
                <w:szCs w:val="18"/>
              </w:rPr>
              <w:t>aintain all requ</w:t>
            </w:r>
            <w:r w:rsidR="00604580" w:rsidRPr="002B6BEA">
              <w:rPr>
                <w:rFonts w:ascii="Times New Roman" w:hAnsi="Times New Roman" w:cs="Times New Roman"/>
                <w:sz w:val="18"/>
                <w:szCs w:val="18"/>
              </w:rPr>
              <w:t>ired adequate inventory records, s</w:t>
            </w:r>
            <w:r w:rsidR="00A9603D" w:rsidRPr="002B6BEA">
              <w:rPr>
                <w:rFonts w:ascii="Times New Roman" w:hAnsi="Times New Roman" w:cs="Times New Roman"/>
                <w:sz w:val="18"/>
                <w:szCs w:val="18"/>
              </w:rPr>
              <w:t>elect and refer apt books and instructional methods</w:t>
            </w:r>
            <w:r w:rsidR="00604580" w:rsidRPr="002B6BEA">
              <w:rPr>
                <w:rFonts w:ascii="Times New Roman" w:hAnsi="Times New Roman" w:cs="Times New Roman"/>
                <w:sz w:val="18"/>
                <w:szCs w:val="18"/>
              </w:rPr>
              <w:t>, e</w:t>
            </w:r>
            <w:r w:rsidR="00A9603D" w:rsidRPr="002B6BEA">
              <w:rPr>
                <w:rFonts w:ascii="Times New Roman" w:hAnsi="Times New Roman" w:cs="Times New Roman"/>
                <w:sz w:val="18"/>
                <w:szCs w:val="18"/>
              </w:rPr>
              <w:t xml:space="preserve">nsure to present comfortable class environment by keeping good ventilation in </w:t>
            </w:r>
            <w:r w:rsidR="00604580" w:rsidRPr="002B6BEA">
              <w:rPr>
                <w:rFonts w:ascii="Times New Roman" w:hAnsi="Times New Roman" w:cs="Times New Roman"/>
                <w:sz w:val="18"/>
                <w:szCs w:val="18"/>
              </w:rPr>
              <w:t>room, monitor</w:t>
            </w:r>
            <w:r w:rsidR="00D007D9">
              <w:rPr>
                <w:rFonts w:ascii="Times New Roman" w:hAnsi="Times New Roman" w:cs="Times New Roman"/>
                <w:sz w:val="18"/>
                <w:szCs w:val="18"/>
              </w:rPr>
              <w:t xml:space="preserve"> and evaluate student</w:t>
            </w:r>
            <w:r w:rsidR="00A9603D" w:rsidRPr="002B6BEA">
              <w:rPr>
                <w:rFonts w:ascii="Times New Roman" w:hAnsi="Times New Roman" w:cs="Times New Roman"/>
                <w:sz w:val="18"/>
                <w:szCs w:val="18"/>
              </w:rPr>
              <w:t xml:space="preserve"> performance in activities held outside classro</w:t>
            </w:r>
            <w:r w:rsidR="00604580" w:rsidRPr="002B6BEA">
              <w:rPr>
                <w:rFonts w:ascii="Times New Roman" w:hAnsi="Times New Roman" w:cs="Times New Roman"/>
                <w:sz w:val="18"/>
                <w:szCs w:val="18"/>
              </w:rPr>
              <w:t>om during allocated working day, c</w:t>
            </w:r>
            <w:r w:rsidR="00A9603D" w:rsidRPr="002B6BEA">
              <w:rPr>
                <w:rFonts w:ascii="Times New Roman" w:hAnsi="Times New Roman" w:cs="Times New Roman"/>
                <w:sz w:val="18"/>
                <w:szCs w:val="18"/>
              </w:rPr>
              <w:t>ontribute in development of curriculum and other programs as demanded</w:t>
            </w:r>
            <w:r w:rsidR="00604580" w:rsidRPr="002B6BEA">
              <w:rPr>
                <w:rFonts w:ascii="Times New Roman" w:hAnsi="Times New Roman" w:cs="Times New Roman"/>
                <w:sz w:val="18"/>
                <w:szCs w:val="18"/>
              </w:rPr>
              <w:t>, stay i</w:t>
            </w:r>
            <w:r w:rsidR="00A9603D" w:rsidRPr="002B6BEA">
              <w:rPr>
                <w:rFonts w:ascii="Times New Roman" w:hAnsi="Times New Roman" w:cs="Times New Roman"/>
                <w:sz w:val="18"/>
                <w:szCs w:val="18"/>
              </w:rPr>
              <w:t>nvolve</w:t>
            </w:r>
            <w:r w:rsidR="00604580" w:rsidRPr="002B6BEA">
              <w:rPr>
                <w:rFonts w:ascii="Times New Roman" w:hAnsi="Times New Roman" w:cs="Times New Roman"/>
                <w:sz w:val="18"/>
                <w:szCs w:val="18"/>
              </w:rPr>
              <w:t>d</w:t>
            </w:r>
            <w:r w:rsidR="00A9603D" w:rsidRPr="002B6BEA">
              <w:rPr>
                <w:rFonts w:ascii="Times New Roman" w:hAnsi="Times New Roman" w:cs="Times New Roman"/>
                <w:sz w:val="18"/>
                <w:szCs w:val="18"/>
              </w:rPr>
              <w:t xml:space="preserve"> in faculty meetings and sponsorship of student activities</w:t>
            </w:r>
            <w:r w:rsidR="00604580" w:rsidRPr="002B6BEA">
              <w:rPr>
                <w:rFonts w:ascii="Times New Roman" w:hAnsi="Times New Roman" w:cs="Times New Roman"/>
                <w:sz w:val="18"/>
                <w:szCs w:val="18"/>
              </w:rPr>
              <w:t>, t</w:t>
            </w:r>
            <w:r w:rsidR="00A9603D" w:rsidRPr="002B6BEA">
              <w:rPr>
                <w:rFonts w:ascii="Times New Roman" w:hAnsi="Times New Roman" w:cs="Times New Roman"/>
                <w:sz w:val="18"/>
                <w:szCs w:val="18"/>
              </w:rPr>
              <w:t>utor skills in English language for kindergarten students in activities preparation program</w:t>
            </w:r>
            <w:r w:rsidR="00604580" w:rsidRPr="002B6BEA">
              <w:rPr>
                <w:rFonts w:ascii="Times New Roman" w:hAnsi="Times New Roman" w:cs="Times New Roman"/>
                <w:sz w:val="18"/>
                <w:szCs w:val="18"/>
              </w:rPr>
              <w:t>, o</w:t>
            </w:r>
            <w:r w:rsidR="00D007D9">
              <w:rPr>
                <w:rFonts w:ascii="Times New Roman" w:hAnsi="Times New Roman" w:cs="Times New Roman"/>
                <w:sz w:val="18"/>
                <w:szCs w:val="18"/>
              </w:rPr>
              <w:t>versee and analyze student</w:t>
            </w:r>
            <w:r w:rsidR="00A9603D" w:rsidRPr="002B6BEA">
              <w:rPr>
                <w:rFonts w:ascii="Times New Roman" w:hAnsi="Times New Roman" w:cs="Times New Roman"/>
                <w:sz w:val="18"/>
                <w:szCs w:val="18"/>
              </w:rPr>
              <w:t xml:space="preserve"> progress through </w:t>
            </w:r>
            <w:r w:rsidR="00604580" w:rsidRPr="002B6BEA">
              <w:rPr>
                <w:rFonts w:ascii="Times New Roman" w:hAnsi="Times New Roman" w:cs="Times New Roman"/>
                <w:sz w:val="18"/>
                <w:szCs w:val="18"/>
              </w:rPr>
              <w:t>tests, quizzes and examinations, along with any other assigned duties.</w:t>
            </w:r>
          </w:p>
        </w:tc>
      </w:tr>
      <w:tr w:rsidR="009F6695" w14:paraId="3C5F0B11" w14:textId="77777777" w:rsidTr="006D7C65">
        <w:trPr>
          <w:trHeight w:val="165"/>
        </w:trPr>
        <w:tc>
          <w:tcPr>
            <w:tcW w:w="3956" w:type="dxa"/>
            <w:tcMar>
              <w:bottom w:w="0" w:type="dxa"/>
            </w:tcMar>
            <w:vAlign w:val="center"/>
          </w:tcPr>
          <w:p w14:paraId="5E9BC735" w14:textId="77777777" w:rsidR="009F6695" w:rsidRPr="00D31BFF" w:rsidRDefault="00513559" w:rsidP="00E74B04">
            <w:pPr>
              <w:pStyle w:val="AllCapsCopy"/>
              <w:rPr>
                <w:b/>
              </w:rPr>
            </w:pPr>
            <w:sdt>
              <w:sdtPr>
                <w:rPr>
                  <w:b/>
                </w:rPr>
                <w:id w:val="270048441"/>
                <w:placeholder>
                  <w:docPart w:val="7E0A6E45FE594330B69D4DAAFAB47FBC"/>
                </w:placeholder>
                <w:date w:fullDate="2003-05-14T00:00:00Z">
                  <w:dateFormat w:val="M/d/yyyy"/>
                  <w:lid w:val="en-US"/>
                  <w:storeMappedDataAs w:val="dateTime"/>
                  <w:calendar w:val="gregorian"/>
                </w:date>
              </w:sdtPr>
              <w:sdtEndPr/>
              <w:sdtContent>
                <w:r w:rsidR="00E975FC" w:rsidRPr="00D31BFF">
                  <w:rPr>
                    <w:b/>
                  </w:rPr>
                  <w:t>5/14/2003</w:t>
                </w:r>
              </w:sdtContent>
            </w:sdt>
            <w:r w:rsidR="009F6695" w:rsidRPr="00D31BFF">
              <w:rPr>
                <w:b/>
              </w:rPr>
              <w:t xml:space="preserve"> to </w:t>
            </w:r>
            <w:sdt>
              <w:sdtPr>
                <w:rPr>
                  <w:b/>
                </w:rPr>
                <w:id w:val="270048443"/>
                <w:placeholder>
                  <w:docPart w:val="4F84BD5B23F549F5A7718E6919640356"/>
                </w:placeholder>
                <w:date w:fullDate="2007-08-01T00:00:00Z">
                  <w:dateFormat w:val="M/d/yyyy"/>
                  <w:lid w:val="en-US"/>
                  <w:storeMappedDataAs w:val="dateTime"/>
                  <w:calendar w:val="gregorian"/>
                </w:date>
              </w:sdtPr>
              <w:sdtEndPr/>
              <w:sdtContent>
                <w:r w:rsidR="00E975FC" w:rsidRPr="00D31BFF">
                  <w:rPr>
                    <w:b/>
                  </w:rPr>
                  <w:t>8/1/2007</w:t>
                </w:r>
              </w:sdtContent>
            </w:sdt>
          </w:p>
        </w:tc>
        <w:tc>
          <w:tcPr>
            <w:tcW w:w="3958" w:type="dxa"/>
            <w:tcMar>
              <w:bottom w:w="0" w:type="dxa"/>
            </w:tcMar>
            <w:vAlign w:val="center"/>
          </w:tcPr>
          <w:p w14:paraId="19362023" w14:textId="408CB6E5" w:rsidR="009F6695" w:rsidRPr="00D31BFF" w:rsidRDefault="00001053" w:rsidP="00E74B04">
            <w:pPr>
              <w:pStyle w:val="Copy"/>
              <w:rPr>
                <w:b/>
              </w:rPr>
            </w:pPr>
            <w:r>
              <w:rPr>
                <w:b/>
              </w:rPr>
              <w:t>Citizen</w:t>
            </w:r>
            <w:r w:rsidR="00E975FC" w:rsidRPr="00D31BFF">
              <w:rPr>
                <w:b/>
              </w:rPr>
              <w:t>s National Bank</w:t>
            </w:r>
          </w:p>
        </w:tc>
        <w:tc>
          <w:tcPr>
            <w:tcW w:w="3958" w:type="dxa"/>
            <w:tcMar>
              <w:bottom w:w="0" w:type="dxa"/>
            </w:tcMar>
            <w:vAlign w:val="center"/>
          </w:tcPr>
          <w:p w14:paraId="4C7B970F" w14:textId="77777777" w:rsidR="009F6695" w:rsidRPr="00D31BFF" w:rsidRDefault="00E975FC" w:rsidP="00E74B04">
            <w:pPr>
              <w:pStyle w:val="Italics"/>
              <w:rPr>
                <w:b/>
              </w:rPr>
            </w:pPr>
            <w:r w:rsidRPr="00D31BFF">
              <w:rPr>
                <w:b/>
              </w:rPr>
              <w:t>Paintsville, KY</w:t>
            </w:r>
          </w:p>
        </w:tc>
      </w:tr>
      <w:tr w:rsidR="009F6695" w14:paraId="6E7F0EAF" w14:textId="77777777" w:rsidTr="006D7C65">
        <w:trPr>
          <w:trHeight w:val="31"/>
        </w:trPr>
        <w:tc>
          <w:tcPr>
            <w:tcW w:w="11872" w:type="dxa"/>
            <w:gridSpan w:val="3"/>
            <w:tcMar>
              <w:bottom w:w="144" w:type="dxa"/>
            </w:tcMar>
            <w:vAlign w:val="center"/>
          </w:tcPr>
          <w:p w14:paraId="2538653E" w14:textId="77777777" w:rsidR="00C53A62" w:rsidRDefault="00D31BFF" w:rsidP="00E74B04">
            <w:pPr>
              <w:pStyle w:val="JobTitle"/>
              <w:spacing w:after="0"/>
              <w:rPr>
                <w:rFonts w:ascii="Times New Roman" w:hAnsi="Times New Roman" w:cs="Times New Roman"/>
                <w:b/>
                <w:caps w:val="0"/>
                <w:spacing w:val="2"/>
                <w:sz w:val="18"/>
                <w:szCs w:val="18"/>
                <w:u w:val="single"/>
              </w:rPr>
            </w:pPr>
            <w:r w:rsidRPr="00D31BFF">
              <w:rPr>
                <w:rFonts w:ascii="Times New Roman" w:hAnsi="Times New Roman" w:cs="Times New Roman"/>
                <w:b/>
                <w:caps w:val="0"/>
                <w:spacing w:val="2"/>
                <w:sz w:val="18"/>
                <w:szCs w:val="18"/>
                <w:u w:val="single"/>
              </w:rPr>
              <w:t>Customer Data Center Bala</w:t>
            </w:r>
            <w:r w:rsidR="00E975FC" w:rsidRPr="00D31BFF">
              <w:rPr>
                <w:rFonts w:ascii="Times New Roman" w:hAnsi="Times New Roman" w:cs="Times New Roman"/>
                <w:b/>
                <w:caps w:val="0"/>
                <w:spacing w:val="2"/>
                <w:sz w:val="18"/>
                <w:szCs w:val="18"/>
                <w:u w:val="single"/>
              </w:rPr>
              <w:t>ncing clerk</w:t>
            </w:r>
            <w:r w:rsidR="00C53A62">
              <w:rPr>
                <w:rFonts w:ascii="Times New Roman" w:hAnsi="Times New Roman" w:cs="Times New Roman"/>
                <w:b/>
                <w:caps w:val="0"/>
                <w:spacing w:val="2"/>
                <w:sz w:val="18"/>
                <w:szCs w:val="18"/>
                <w:u w:val="single"/>
              </w:rPr>
              <w:t xml:space="preserve"> </w:t>
            </w:r>
          </w:p>
          <w:p w14:paraId="7F90BBBC" w14:textId="77777777" w:rsidR="00156598" w:rsidRPr="00D31BFF" w:rsidRDefault="00CB61F9" w:rsidP="00E74B04">
            <w:pPr>
              <w:pStyle w:val="ResponsibilitiesAchievements"/>
              <w:numPr>
                <w:ilvl w:val="0"/>
                <w:numId w:val="0"/>
              </w:numPr>
              <w:ind w:left="360"/>
              <w:rPr>
                <w:b/>
                <w:u w:val="single"/>
              </w:rPr>
            </w:pPr>
            <w:r w:rsidRPr="00C53A62">
              <w:rPr>
                <w:rFonts w:ascii="Times New Roman" w:hAnsi="Times New Roman" w:cs="Times New Roman"/>
                <w:sz w:val="18"/>
                <w:szCs w:val="18"/>
              </w:rPr>
              <w:t>Balanced 32 general ledger accounts and tellers on a daily basis--making sure to comply with all federa</w:t>
            </w:r>
            <w:r w:rsidR="00C53A62" w:rsidRPr="00C53A62">
              <w:rPr>
                <w:rFonts w:ascii="Times New Roman" w:hAnsi="Times New Roman" w:cs="Times New Roman"/>
                <w:sz w:val="18"/>
                <w:szCs w:val="18"/>
              </w:rPr>
              <w:t xml:space="preserve">l, state, and company policies, </w:t>
            </w:r>
            <w:r w:rsidRPr="00C53A62">
              <w:rPr>
                <w:rFonts w:ascii="Times New Roman" w:hAnsi="Times New Roman" w:cs="Times New Roman"/>
                <w:sz w:val="18"/>
                <w:szCs w:val="18"/>
              </w:rPr>
              <w:t>procedures, and regulations. Prepared, examined, or analyzed accounting records, financial statements, or other financial reports to assess accuracy, completeness, and conformance to reporting and procedural standards. Checked to make sure that figures, posting, and all documents for correct entry, mathematical accuracy, and proper coded. Established tables of accounts, assign entries to proper accounts, develop, implement, modify, and document record keeping and accounting systems--making use of current computer technology. Operated computers programmed with accounting software to record, store, and analyze information, along with receiving and recording bank cash, checks, and vouchers.</w:t>
            </w:r>
          </w:p>
        </w:tc>
      </w:tr>
      <w:tr w:rsidR="009F6695" w14:paraId="4A65E925" w14:textId="77777777" w:rsidTr="006D7C65">
        <w:trPr>
          <w:trHeight w:val="207"/>
        </w:trPr>
        <w:tc>
          <w:tcPr>
            <w:tcW w:w="11872" w:type="dxa"/>
            <w:gridSpan w:val="3"/>
          </w:tcPr>
          <w:p w14:paraId="1B63454A" w14:textId="77777777" w:rsidR="009F6695" w:rsidRPr="007D5294" w:rsidRDefault="009F6695" w:rsidP="00E74B04">
            <w:pPr>
              <w:pStyle w:val="SectionHeadings"/>
              <w:spacing w:before="0" w:after="0"/>
              <w:rPr>
                <w:b/>
              </w:rPr>
            </w:pPr>
            <w:r w:rsidRPr="007D5294">
              <w:rPr>
                <w:b/>
              </w:rPr>
              <w:t>Education</w:t>
            </w:r>
          </w:p>
        </w:tc>
      </w:tr>
      <w:tr w:rsidR="009F6695" w14:paraId="55D934B4" w14:textId="77777777" w:rsidTr="006D7C65">
        <w:trPr>
          <w:trHeight w:val="43"/>
        </w:trPr>
        <w:tc>
          <w:tcPr>
            <w:tcW w:w="3956" w:type="dxa"/>
            <w:tcMar>
              <w:bottom w:w="0" w:type="dxa"/>
            </w:tcMar>
            <w:vAlign w:val="center"/>
          </w:tcPr>
          <w:p w14:paraId="42AE124C" w14:textId="77777777" w:rsidR="009F6695" w:rsidRPr="00D31BFF" w:rsidRDefault="009F6695" w:rsidP="00E74B04">
            <w:pPr>
              <w:pStyle w:val="Heading4"/>
              <w:outlineLvl w:val="3"/>
              <w:rPr>
                <w:b/>
              </w:rPr>
            </w:pPr>
          </w:p>
        </w:tc>
        <w:tc>
          <w:tcPr>
            <w:tcW w:w="3958" w:type="dxa"/>
            <w:tcMar>
              <w:bottom w:w="0" w:type="dxa"/>
            </w:tcMar>
            <w:vAlign w:val="center"/>
          </w:tcPr>
          <w:p w14:paraId="2B00CFFE" w14:textId="77777777" w:rsidR="009F6695" w:rsidRPr="00D31BFF" w:rsidRDefault="00A14802" w:rsidP="00E74B04">
            <w:pPr>
              <w:pStyle w:val="Copy"/>
              <w:rPr>
                <w:b/>
              </w:rPr>
            </w:pPr>
            <w:r w:rsidRPr="00D31BFF">
              <w:rPr>
                <w:b/>
              </w:rPr>
              <w:t>Morehead State University</w:t>
            </w:r>
          </w:p>
        </w:tc>
        <w:tc>
          <w:tcPr>
            <w:tcW w:w="3958" w:type="dxa"/>
            <w:tcMar>
              <w:bottom w:w="0" w:type="dxa"/>
            </w:tcMar>
            <w:vAlign w:val="center"/>
          </w:tcPr>
          <w:p w14:paraId="593809B4" w14:textId="77777777" w:rsidR="009F6695" w:rsidRPr="00D31BFF" w:rsidRDefault="00A14802" w:rsidP="00E74B04">
            <w:pPr>
              <w:pStyle w:val="Italics"/>
              <w:rPr>
                <w:b/>
              </w:rPr>
            </w:pPr>
            <w:r w:rsidRPr="00D31BFF">
              <w:rPr>
                <w:b/>
              </w:rPr>
              <w:t>Morehead</w:t>
            </w:r>
            <w:r w:rsidR="007D5294" w:rsidRPr="00D31BFF">
              <w:rPr>
                <w:b/>
              </w:rPr>
              <w:t>, KY</w:t>
            </w:r>
          </w:p>
        </w:tc>
      </w:tr>
      <w:tr w:rsidR="009F6695" w14:paraId="30080813" w14:textId="77777777" w:rsidTr="001477D9">
        <w:trPr>
          <w:trHeight w:val="2418"/>
        </w:trPr>
        <w:tc>
          <w:tcPr>
            <w:tcW w:w="11872" w:type="dxa"/>
            <w:gridSpan w:val="3"/>
            <w:tcMar>
              <w:bottom w:w="144" w:type="dxa"/>
            </w:tcMar>
          </w:tcPr>
          <w:p w14:paraId="08C7AFF7" w14:textId="77777777" w:rsidR="009F6695" w:rsidRPr="00C53A62" w:rsidRDefault="00A14802" w:rsidP="00E74B04">
            <w:pPr>
              <w:pStyle w:val="JobTitle"/>
              <w:spacing w:after="0"/>
              <w:rPr>
                <w:b/>
                <w:sz w:val="18"/>
                <w:szCs w:val="18"/>
                <w:u w:val="single"/>
              </w:rPr>
            </w:pPr>
            <w:r w:rsidRPr="00C53A62">
              <w:rPr>
                <w:b/>
                <w:sz w:val="18"/>
                <w:szCs w:val="18"/>
                <w:u w:val="single"/>
              </w:rPr>
              <w:t>University Stud</w:t>
            </w:r>
            <w:r w:rsidR="00C21BFB" w:rsidRPr="00C53A62">
              <w:rPr>
                <w:b/>
                <w:sz w:val="18"/>
                <w:szCs w:val="18"/>
                <w:u w:val="single"/>
              </w:rPr>
              <w:t>ie</w:t>
            </w:r>
            <w:r w:rsidR="000B710D" w:rsidRPr="00C53A62">
              <w:rPr>
                <w:b/>
                <w:sz w:val="18"/>
                <w:szCs w:val="18"/>
                <w:u w:val="single"/>
              </w:rPr>
              <w:t>s Bachelor Degree</w:t>
            </w:r>
            <w:r w:rsidRPr="00C53A62">
              <w:rPr>
                <w:b/>
                <w:sz w:val="18"/>
                <w:szCs w:val="18"/>
                <w:u w:val="single"/>
              </w:rPr>
              <w:t>, Dec 2013</w:t>
            </w:r>
          </w:p>
          <w:p w14:paraId="6FB650A6" w14:textId="77777777" w:rsidR="009F6695" w:rsidRDefault="00D31BFF" w:rsidP="00E74B04">
            <w:pPr>
              <w:pStyle w:val="ResponsibilitiesAchievements"/>
              <w:numPr>
                <w:ilvl w:val="0"/>
                <w:numId w:val="0"/>
              </w:numPr>
              <w:spacing w:after="0"/>
              <w:ind w:left="360" w:hanging="360"/>
              <w:rPr>
                <w:rFonts w:ascii="Times New Roman" w:hAnsi="Times New Roman" w:cs="Times New Roman"/>
                <w:sz w:val="18"/>
                <w:szCs w:val="18"/>
              </w:rPr>
            </w:pPr>
            <w:r w:rsidRPr="00C53A62">
              <w:rPr>
                <w:rFonts w:ascii="Times New Roman" w:hAnsi="Times New Roman" w:cs="Times New Roman"/>
                <w:b/>
                <w:sz w:val="18"/>
                <w:szCs w:val="18"/>
              </w:rPr>
              <w:t>Relevant Coursework, Licenses and Certifications</w:t>
            </w:r>
            <w:r w:rsidRPr="00C53A62">
              <w:rPr>
                <w:rFonts w:ascii="Times New Roman" w:hAnsi="Times New Roman" w:cs="Times New Roman"/>
                <w:sz w:val="18"/>
                <w:szCs w:val="18"/>
              </w:rPr>
              <w:t xml:space="preserve"> General Degree: Writing I, Writing II, College Algebra, American Government, Biology, Geography, History, and Physics. Human Services: Social Stratification, The Individual and Society, Global Health, Women's Health Care, Health Maintenance through Life, Use and Abuse of Drugs, Principles of Epidemiology, General School Safety, Environmental Sociology, Rural Sociology, Technology and Society, Human Ecology, Human Development, Human Health and Wellness, General Psychology, Developmental Psychology, and Intro. to Philosophy. Computer/Business Operations: Management Information Systems, Financial Accounting, Intro. to Programming, COBOL programming, Computer Systems Operations, Intro. to Business, Intro. to Business Law, Word processing, Intro. to Computers, Spreadsheets and database apps, Business Communications, Oral Communications, Intro. to Interpersonal Communications, Intro. to Intercultural Communications, Micro and Macro Economics, and Statistical Methods. I have also completed all course work and obtained an Associate Degree and received certificates for Computer Operations, Recordkeeping, and Accounting.</w:t>
            </w:r>
          </w:p>
          <w:p w14:paraId="4040D9CE" w14:textId="2234DA57" w:rsidR="006D7C65" w:rsidRDefault="006D7C65" w:rsidP="00E74B04">
            <w:pPr>
              <w:pStyle w:val="ResponsibilitiesAchievements"/>
              <w:numPr>
                <w:ilvl w:val="0"/>
                <w:numId w:val="0"/>
              </w:numPr>
              <w:spacing w:after="0"/>
              <w:ind w:left="360" w:hanging="360"/>
              <w:rPr>
                <w:b/>
                <w:i/>
              </w:rPr>
            </w:pPr>
            <w:r w:rsidRPr="007A0F16">
              <w:rPr>
                <w:rFonts w:ascii="Times New Roman" w:hAnsi="Times New Roman" w:cs="Times New Roman"/>
                <w:b/>
                <w:sz w:val="18"/>
                <w:szCs w:val="18"/>
                <w:u w:val="single"/>
              </w:rPr>
              <w:t xml:space="preserve">SPECIALIZED </w:t>
            </w:r>
            <w:r w:rsidRPr="00FB2224">
              <w:rPr>
                <w:rFonts w:ascii="Times New Roman" w:hAnsi="Times New Roman" w:cs="Times New Roman"/>
                <w:b/>
                <w:sz w:val="18"/>
                <w:szCs w:val="18"/>
                <w:u w:val="single"/>
              </w:rPr>
              <w:t xml:space="preserve">TRAINING  </w:t>
            </w:r>
            <w:r w:rsidR="00D007D9">
              <w:rPr>
                <w:rFonts w:ascii="Times New Roman" w:hAnsi="Times New Roman" w:cs="Times New Roman"/>
                <w:b/>
                <w:sz w:val="18"/>
                <w:szCs w:val="18"/>
                <w:u w:val="single"/>
              </w:rPr>
              <w:t>9/16 TO</w:t>
            </w:r>
            <w:r w:rsidR="00FB2224" w:rsidRPr="00FB2224">
              <w:rPr>
                <w:rFonts w:ascii="Times New Roman" w:hAnsi="Times New Roman" w:cs="Times New Roman"/>
                <w:b/>
                <w:sz w:val="18"/>
                <w:szCs w:val="18"/>
                <w:u w:val="single"/>
              </w:rPr>
              <w:t xml:space="preserve"> 4/17</w:t>
            </w:r>
            <w:r>
              <w:rPr>
                <w:rFonts w:ascii="Times New Roman" w:hAnsi="Times New Roman" w:cs="Times New Roman"/>
                <w:b/>
                <w:sz w:val="18"/>
                <w:szCs w:val="18"/>
              </w:rPr>
              <w:t xml:space="preserve"> </w:t>
            </w:r>
            <w:r w:rsidR="00FB2224">
              <w:rPr>
                <w:rFonts w:ascii="Times New Roman" w:hAnsi="Times New Roman" w:cs="Times New Roman"/>
                <w:b/>
                <w:sz w:val="18"/>
                <w:szCs w:val="18"/>
              </w:rPr>
              <w:t xml:space="preserve">             </w:t>
            </w:r>
            <w:r>
              <w:rPr>
                <w:rFonts w:ascii="Times New Roman" w:hAnsi="Times New Roman" w:cs="Times New Roman"/>
                <w:b/>
                <w:sz w:val="18"/>
                <w:szCs w:val="18"/>
              </w:rPr>
              <w:t xml:space="preserve">   </w:t>
            </w:r>
            <w:r w:rsidRPr="006D7C65">
              <w:rPr>
                <w:b/>
                <w:i/>
              </w:rPr>
              <w:t xml:space="preserve">TEKY                                                                      </w:t>
            </w:r>
            <w:r>
              <w:rPr>
                <w:b/>
                <w:i/>
              </w:rPr>
              <w:t xml:space="preserve">     </w:t>
            </w:r>
            <w:r w:rsidR="007A0F16">
              <w:rPr>
                <w:b/>
                <w:i/>
              </w:rPr>
              <w:t xml:space="preserve">  Paintsville, KY</w:t>
            </w:r>
          </w:p>
          <w:p w14:paraId="12F08416" w14:textId="4A465D63" w:rsidR="001477D9" w:rsidRPr="00727080" w:rsidRDefault="007A0F16" w:rsidP="00E74B04">
            <w:pPr>
              <w:pStyle w:val="ResponsibilitiesAchievements"/>
              <w:numPr>
                <w:ilvl w:val="0"/>
                <w:numId w:val="0"/>
              </w:numPr>
              <w:spacing w:after="0"/>
              <w:ind w:left="360" w:hanging="360"/>
              <w:rPr>
                <w:rFonts w:ascii="Times New Roman" w:hAnsi="Times New Roman" w:cs="Times New Roman"/>
                <w:sz w:val="18"/>
                <w:szCs w:val="18"/>
              </w:rPr>
            </w:pPr>
            <w:r w:rsidRPr="00727080">
              <w:rPr>
                <w:rFonts w:ascii="Times New Roman" w:eastAsia="Times New Roman" w:hAnsi="Times New Roman" w:cs="Times New Roman"/>
                <w:color w:val="222222"/>
                <w:spacing w:val="0"/>
                <w:sz w:val="18"/>
                <w:szCs w:val="18"/>
                <w:shd w:val="clear" w:color="auto" w:fill="FFFFFF"/>
              </w:rPr>
              <w:t xml:space="preserve">In collaboration </w:t>
            </w:r>
            <w:r w:rsidR="00936E5E" w:rsidRPr="00727080">
              <w:rPr>
                <w:rFonts w:ascii="Times New Roman" w:eastAsia="Times New Roman" w:hAnsi="Times New Roman" w:cs="Times New Roman"/>
                <w:color w:val="222222"/>
                <w:spacing w:val="0"/>
                <w:sz w:val="18"/>
                <w:szCs w:val="18"/>
                <w:shd w:val="clear" w:color="auto" w:fill="FFFFFF"/>
              </w:rPr>
              <w:t>with the Tech Hire Eastern Kentucky (TEKY) program, I completed a 10-wee</w:t>
            </w:r>
            <w:r w:rsidRPr="00727080">
              <w:rPr>
                <w:rFonts w:ascii="Times New Roman" w:eastAsia="Times New Roman" w:hAnsi="Times New Roman" w:cs="Times New Roman"/>
                <w:color w:val="222222"/>
                <w:spacing w:val="0"/>
                <w:sz w:val="18"/>
                <w:szCs w:val="18"/>
                <w:shd w:val="clear" w:color="auto" w:fill="FFFFFF"/>
              </w:rPr>
              <w:t>k accelerated</w:t>
            </w:r>
            <w:r w:rsidR="00936E5E" w:rsidRPr="00727080">
              <w:rPr>
                <w:rFonts w:ascii="Times New Roman" w:eastAsia="Times New Roman" w:hAnsi="Times New Roman" w:cs="Times New Roman"/>
                <w:color w:val="222222"/>
                <w:spacing w:val="0"/>
                <w:sz w:val="18"/>
                <w:szCs w:val="18"/>
                <w:shd w:val="clear" w:color="auto" w:fill="FFFFFF"/>
              </w:rPr>
              <w:t xml:space="preserve"> boot camp. The 10-week program was split into two modules. The first being basic front-end web development using HTML</w:t>
            </w:r>
            <w:r w:rsidRPr="00727080">
              <w:rPr>
                <w:rFonts w:ascii="Times New Roman" w:eastAsia="Times New Roman" w:hAnsi="Times New Roman" w:cs="Times New Roman"/>
                <w:color w:val="222222"/>
                <w:spacing w:val="0"/>
                <w:sz w:val="18"/>
                <w:szCs w:val="18"/>
                <w:shd w:val="clear" w:color="auto" w:fill="FFFFFF"/>
              </w:rPr>
              <w:t>, CSS,</w:t>
            </w:r>
            <w:r w:rsidR="00936E5E" w:rsidRPr="00727080">
              <w:rPr>
                <w:rFonts w:ascii="Times New Roman" w:eastAsia="Times New Roman" w:hAnsi="Times New Roman" w:cs="Times New Roman"/>
                <w:color w:val="222222"/>
                <w:spacing w:val="0"/>
                <w:sz w:val="18"/>
                <w:szCs w:val="18"/>
                <w:shd w:val="clear" w:color="auto" w:fill="FFFFFF"/>
              </w:rPr>
              <w:t xml:space="preserve"> and JavaScript. The second and longest phase of the program was spent lea</w:t>
            </w:r>
            <w:r w:rsidR="00727080" w:rsidRPr="00727080">
              <w:rPr>
                <w:rFonts w:ascii="Times New Roman" w:eastAsia="Times New Roman" w:hAnsi="Times New Roman" w:cs="Times New Roman"/>
                <w:color w:val="222222"/>
                <w:spacing w:val="0"/>
                <w:sz w:val="18"/>
                <w:szCs w:val="18"/>
                <w:shd w:val="clear" w:color="auto" w:fill="FFFFFF"/>
              </w:rPr>
              <w:t>rning IOS development, language</w:t>
            </w:r>
            <w:r w:rsidRPr="00727080">
              <w:rPr>
                <w:rFonts w:ascii="Times New Roman" w:eastAsia="Times New Roman" w:hAnsi="Times New Roman" w:cs="Times New Roman"/>
                <w:color w:val="222222"/>
                <w:spacing w:val="0"/>
                <w:sz w:val="18"/>
                <w:szCs w:val="18"/>
                <w:shd w:val="clear" w:color="auto" w:fill="FFFFFF"/>
              </w:rPr>
              <w:t>,</w:t>
            </w:r>
            <w:r w:rsidR="00936E5E" w:rsidRPr="00727080">
              <w:rPr>
                <w:rFonts w:ascii="Times New Roman" w:eastAsia="Times New Roman" w:hAnsi="Times New Roman" w:cs="Times New Roman"/>
                <w:color w:val="222222"/>
                <w:spacing w:val="0"/>
                <w:sz w:val="18"/>
                <w:szCs w:val="18"/>
                <w:shd w:val="clear" w:color="auto" w:fill="FFFFFF"/>
              </w:rPr>
              <w:t xml:space="preserve"> and principles. I learned </w:t>
            </w:r>
            <w:r w:rsidR="00727080" w:rsidRPr="00727080">
              <w:rPr>
                <w:rFonts w:ascii="Times New Roman" w:eastAsia="Times New Roman" w:hAnsi="Times New Roman" w:cs="Times New Roman"/>
                <w:color w:val="222222"/>
                <w:spacing w:val="0"/>
                <w:sz w:val="18"/>
                <w:szCs w:val="18"/>
                <w:shd w:val="clear" w:color="auto" w:fill="FFFFFF"/>
              </w:rPr>
              <w:t>the Swift progra</w:t>
            </w:r>
            <w:bookmarkStart w:id="0" w:name="_GoBack"/>
            <w:bookmarkEnd w:id="0"/>
            <w:r w:rsidR="00727080" w:rsidRPr="00727080">
              <w:rPr>
                <w:rFonts w:ascii="Times New Roman" w:eastAsia="Times New Roman" w:hAnsi="Times New Roman" w:cs="Times New Roman"/>
                <w:color w:val="222222"/>
                <w:spacing w:val="0"/>
                <w:sz w:val="18"/>
                <w:szCs w:val="18"/>
                <w:shd w:val="clear" w:color="auto" w:fill="FFFFFF"/>
              </w:rPr>
              <w:t xml:space="preserve">mming language </w:t>
            </w:r>
            <w:r w:rsidR="00936E5E" w:rsidRPr="00727080">
              <w:rPr>
                <w:rFonts w:ascii="Times New Roman" w:eastAsia="Times New Roman" w:hAnsi="Times New Roman" w:cs="Times New Roman"/>
                <w:color w:val="222222"/>
                <w:spacing w:val="0"/>
                <w:sz w:val="18"/>
                <w:szCs w:val="18"/>
                <w:shd w:val="clear" w:color="auto" w:fill="FFFFFF"/>
              </w:rPr>
              <w:t>and wrote several apps to demonstrate my ability</w:t>
            </w:r>
            <w:r w:rsidR="00AE69B3" w:rsidRPr="00727080">
              <w:rPr>
                <w:rFonts w:ascii="Times New Roman" w:eastAsia="Times New Roman" w:hAnsi="Times New Roman" w:cs="Times New Roman"/>
                <w:color w:val="222222"/>
                <w:spacing w:val="0"/>
                <w:sz w:val="18"/>
                <w:szCs w:val="18"/>
                <w:shd w:val="clear" w:color="auto" w:fill="FFFFFF"/>
              </w:rPr>
              <w:t>. Graduated on 1/</w:t>
            </w:r>
            <w:r w:rsidR="00727080" w:rsidRPr="00727080">
              <w:rPr>
                <w:rFonts w:ascii="Times New Roman" w:eastAsia="Times New Roman" w:hAnsi="Times New Roman" w:cs="Times New Roman"/>
                <w:color w:val="222222"/>
                <w:spacing w:val="0"/>
                <w:sz w:val="18"/>
                <w:szCs w:val="18"/>
                <w:shd w:val="clear" w:color="auto" w:fill="FFFFFF"/>
              </w:rPr>
              <w:t>4/17 earning 12 KCTCS credit hou</w:t>
            </w:r>
            <w:r w:rsidR="00A06FCA" w:rsidRPr="00727080">
              <w:rPr>
                <w:rFonts w:ascii="Times New Roman" w:eastAsia="Times New Roman" w:hAnsi="Times New Roman" w:cs="Times New Roman"/>
                <w:color w:val="222222"/>
                <w:spacing w:val="0"/>
                <w:sz w:val="18"/>
                <w:szCs w:val="18"/>
                <w:shd w:val="clear" w:color="auto" w:fill="FFFFFF"/>
              </w:rPr>
              <w:t xml:space="preserve">rs and </w:t>
            </w:r>
            <w:r w:rsidR="00727080" w:rsidRPr="00727080">
              <w:rPr>
                <w:rFonts w:ascii="Times New Roman" w:eastAsia="Times New Roman" w:hAnsi="Times New Roman" w:cs="Times New Roman"/>
                <w:color w:val="222222"/>
                <w:spacing w:val="0"/>
                <w:sz w:val="18"/>
                <w:szCs w:val="18"/>
                <w:shd w:val="clear" w:color="auto" w:fill="FFFFFF"/>
              </w:rPr>
              <w:t xml:space="preserve">Eleven Fifty </w:t>
            </w:r>
            <w:r w:rsidR="00A06FCA" w:rsidRPr="00727080">
              <w:rPr>
                <w:rFonts w:ascii="Times New Roman" w:eastAsia="Times New Roman" w:hAnsi="Times New Roman" w:cs="Times New Roman"/>
                <w:color w:val="222222"/>
                <w:spacing w:val="0"/>
                <w:sz w:val="18"/>
                <w:szCs w:val="18"/>
                <w:shd w:val="clear" w:color="auto" w:fill="FFFFFF"/>
              </w:rPr>
              <w:t>Red Badge Certification.</w:t>
            </w:r>
            <w:r w:rsidR="00727080">
              <w:rPr>
                <w:rFonts w:ascii="Times New Roman" w:eastAsia="Times New Roman" w:hAnsi="Times New Roman" w:cs="Times New Roman"/>
                <w:color w:val="222222"/>
                <w:spacing w:val="0"/>
                <w:sz w:val="18"/>
                <w:szCs w:val="18"/>
                <w:shd w:val="clear" w:color="auto" w:fill="FFFFFF"/>
              </w:rPr>
              <w:t xml:space="preserve"> Started i</w:t>
            </w:r>
            <w:r w:rsidR="005F101D">
              <w:rPr>
                <w:rFonts w:ascii="Times New Roman" w:eastAsia="Times New Roman" w:hAnsi="Times New Roman" w:cs="Times New Roman"/>
                <w:color w:val="222222"/>
                <w:spacing w:val="0"/>
                <w:sz w:val="18"/>
                <w:szCs w:val="18"/>
                <w:shd w:val="clear" w:color="auto" w:fill="FFFFFF"/>
              </w:rPr>
              <w:t>nternship 1/5/17-specializing in</w:t>
            </w:r>
            <w:r w:rsidR="00890CD7">
              <w:rPr>
                <w:rFonts w:ascii="Times New Roman" w:eastAsia="Times New Roman" w:hAnsi="Times New Roman" w:cs="Times New Roman"/>
                <w:color w:val="222222"/>
                <w:spacing w:val="0"/>
                <w:sz w:val="18"/>
                <w:szCs w:val="18"/>
                <w:shd w:val="clear" w:color="auto" w:fill="FFFFFF"/>
              </w:rPr>
              <w:t xml:space="preserve"> Q</w:t>
            </w:r>
            <w:r w:rsidR="00727080">
              <w:rPr>
                <w:rFonts w:ascii="Times New Roman" w:eastAsia="Times New Roman" w:hAnsi="Times New Roman" w:cs="Times New Roman"/>
                <w:color w:val="222222"/>
                <w:spacing w:val="0"/>
                <w:sz w:val="18"/>
                <w:szCs w:val="18"/>
                <w:shd w:val="clear" w:color="auto" w:fill="FFFFFF"/>
              </w:rPr>
              <w:t>A</w:t>
            </w:r>
            <w:r w:rsidR="00890CD7">
              <w:rPr>
                <w:rFonts w:ascii="Times New Roman" w:eastAsia="Times New Roman" w:hAnsi="Times New Roman" w:cs="Times New Roman"/>
                <w:color w:val="222222"/>
                <w:spacing w:val="0"/>
                <w:sz w:val="18"/>
                <w:szCs w:val="18"/>
                <w:shd w:val="clear" w:color="auto" w:fill="FFFFFF"/>
              </w:rPr>
              <w:t xml:space="preserve"> </w:t>
            </w:r>
            <w:r w:rsidR="00727080">
              <w:rPr>
                <w:rFonts w:ascii="Times New Roman" w:eastAsia="Times New Roman" w:hAnsi="Times New Roman" w:cs="Times New Roman"/>
                <w:color w:val="222222"/>
                <w:spacing w:val="0"/>
                <w:sz w:val="18"/>
                <w:szCs w:val="18"/>
                <w:shd w:val="clear" w:color="auto" w:fill="FFFFFF"/>
              </w:rPr>
              <w:t>and design.</w:t>
            </w:r>
          </w:p>
        </w:tc>
      </w:tr>
    </w:tbl>
    <w:p w14:paraId="3F2A90B4" w14:textId="77777777" w:rsidR="003179F2" w:rsidRPr="00C53A62" w:rsidRDefault="006D7C65" w:rsidP="007A0F16">
      <w:pPr>
        <w:spacing w:line="240" w:lineRule="auto"/>
        <w:rPr>
          <w:rFonts w:ascii="Times New Roman" w:hAnsi="Times New Roman" w:cs="Times New Roman"/>
          <w:sz w:val="16"/>
          <w:szCs w:val="16"/>
        </w:rPr>
      </w:pPr>
      <w:r>
        <w:rPr>
          <w:rFonts w:ascii="Times New Roman" w:eastAsia="Times New Roman" w:hAnsi="Times New Roman" w:cs="Times New Roman"/>
          <w:color w:val="222222"/>
          <w:spacing w:val="0"/>
          <w:sz w:val="20"/>
          <w:szCs w:val="20"/>
          <w:shd w:val="clear" w:color="auto" w:fill="FFFFFF"/>
        </w:rPr>
        <w:t xml:space="preserve">     </w:t>
      </w:r>
    </w:p>
    <w:sectPr w:rsidR="003179F2" w:rsidRPr="00C53A62" w:rsidSect="00EE3B08">
      <w:pgSz w:w="12240" w:h="15840"/>
      <w:pgMar w:top="144" w:right="288" w:bottom="288"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3F18C530"/>
    <w:lvl w:ilvl="0">
      <w:start w:val="1"/>
      <w:numFmt w:val="decimal"/>
      <w:lvlText w:val="%1."/>
      <w:lvlJc w:val="left"/>
      <w:pPr>
        <w:tabs>
          <w:tab w:val="num" w:pos="720"/>
        </w:tabs>
        <w:ind w:left="720" w:hanging="360"/>
      </w:pPr>
    </w:lvl>
  </w:abstractNum>
  <w:abstractNum w:abstractNumId="1">
    <w:nsid w:val="FFFFFF83"/>
    <w:multiLevelType w:val="singleLevel"/>
    <w:tmpl w:val="FBA0BD3C"/>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A8B00D20"/>
    <w:lvl w:ilvl="0">
      <w:start w:val="1"/>
      <w:numFmt w:val="decimal"/>
      <w:lvlText w:val="%1."/>
      <w:lvlJc w:val="left"/>
      <w:pPr>
        <w:tabs>
          <w:tab w:val="num" w:pos="360"/>
        </w:tabs>
        <w:ind w:left="360" w:hanging="360"/>
      </w:pPr>
    </w:lvl>
  </w:abstractNum>
  <w:abstractNum w:abstractNumId="3">
    <w:nsid w:val="FFFFFF89"/>
    <w:multiLevelType w:val="singleLevel"/>
    <w:tmpl w:val="4A18F2B4"/>
    <w:lvl w:ilvl="0">
      <w:start w:val="1"/>
      <w:numFmt w:val="bullet"/>
      <w:lvlText w:val=""/>
      <w:lvlJc w:val="left"/>
      <w:pPr>
        <w:tabs>
          <w:tab w:val="num" w:pos="360"/>
        </w:tabs>
        <w:ind w:left="360" w:hanging="360"/>
      </w:pPr>
      <w:rPr>
        <w:rFonts w:ascii="Symbol" w:hAnsi="Symbol" w:hint="default"/>
      </w:rPr>
    </w:lvl>
  </w:abstractNum>
  <w:abstractNum w:abstractNumId="4">
    <w:nsid w:val="18761121"/>
    <w:multiLevelType w:val="hybridMultilevel"/>
    <w:tmpl w:val="9BE2BE9C"/>
    <w:lvl w:ilvl="0" w:tplc="CC44E336">
      <w:start w:val="1"/>
      <w:numFmt w:val="bullet"/>
      <w:pStyle w:val="ResponsibilitiesAchievements"/>
      <w:lvlText w:val=""/>
      <w:lvlJc w:val="left"/>
      <w:pPr>
        <w:ind w:left="360" w:hanging="360"/>
      </w:pPr>
      <w:rPr>
        <w:rFonts w:ascii="Symbol" w:hAnsi="Symbol" w:hint="default"/>
        <w:color w:val="BFBFBF" w:themeColor="background1" w:themeShade="BF"/>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F90302E"/>
    <w:multiLevelType w:val="hybridMultilevel"/>
    <w:tmpl w:val="26D2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723943"/>
    <w:multiLevelType w:val="hybridMultilevel"/>
    <w:tmpl w:val="E98A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4A1062"/>
    <w:multiLevelType w:val="hybridMultilevel"/>
    <w:tmpl w:val="6C0E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3"/>
  </w:num>
  <w:num w:numId="5">
    <w:abstractNumId w:val="2"/>
  </w:num>
  <w:num w:numId="6">
    <w:abstractNumId w:val="1"/>
  </w:num>
  <w:num w:numId="7">
    <w:abstractNumId w:val="0"/>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86"/>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04D"/>
    <w:rsid w:val="00001053"/>
    <w:rsid w:val="000B710D"/>
    <w:rsid w:val="001477D9"/>
    <w:rsid w:val="00156598"/>
    <w:rsid w:val="00167181"/>
    <w:rsid w:val="002B6BEA"/>
    <w:rsid w:val="002C3D75"/>
    <w:rsid w:val="0031768C"/>
    <w:rsid w:val="003179F2"/>
    <w:rsid w:val="00341E68"/>
    <w:rsid w:val="003830C2"/>
    <w:rsid w:val="003B7AE5"/>
    <w:rsid w:val="00507CDB"/>
    <w:rsid w:val="00513559"/>
    <w:rsid w:val="005F101D"/>
    <w:rsid w:val="00604580"/>
    <w:rsid w:val="006D7C65"/>
    <w:rsid w:val="007210CA"/>
    <w:rsid w:val="00727080"/>
    <w:rsid w:val="007A0F16"/>
    <w:rsid w:val="007D5294"/>
    <w:rsid w:val="00805EEE"/>
    <w:rsid w:val="008365CE"/>
    <w:rsid w:val="0087404D"/>
    <w:rsid w:val="00890CD7"/>
    <w:rsid w:val="008B63E5"/>
    <w:rsid w:val="008D7F92"/>
    <w:rsid w:val="00905998"/>
    <w:rsid w:val="00936E5E"/>
    <w:rsid w:val="009A5B14"/>
    <w:rsid w:val="009B0190"/>
    <w:rsid w:val="009F6695"/>
    <w:rsid w:val="00A06FCA"/>
    <w:rsid w:val="00A14802"/>
    <w:rsid w:val="00A8224D"/>
    <w:rsid w:val="00A9603D"/>
    <w:rsid w:val="00AA1A9D"/>
    <w:rsid w:val="00AC2EB8"/>
    <w:rsid w:val="00AE69B3"/>
    <w:rsid w:val="00B40D97"/>
    <w:rsid w:val="00BA2EA1"/>
    <w:rsid w:val="00C01FD4"/>
    <w:rsid w:val="00C21BFB"/>
    <w:rsid w:val="00C53A62"/>
    <w:rsid w:val="00C543E7"/>
    <w:rsid w:val="00C74252"/>
    <w:rsid w:val="00CB61F9"/>
    <w:rsid w:val="00D007D9"/>
    <w:rsid w:val="00D2730A"/>
    <w:rsid w:val="00D31BFF"/>
    <w:rsid w:val="00D3724E"/>
    <w:rsid w:val="00D97E6A"/>
    <w:rsid w:val="00E74B04"/>
    <w:rsid w:val="00E975FC"/>
    <w:rsid w:val="00EB7971"/>
    <w:rsid w:val="00EE3B08"/>
    <w:rsid w:val="00F4087D"/>
    <w:rsid w:val="00F6500F"/>
    <w:rsid w:val="00FB2224"/>
    <w:rsid w:val="00FE18C5"/>
    <w:rsid w:val="00FF6A0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EE59E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nhideWhenUsed/>
    <w:qFormat/>
    <w:rsid w:val="00FE18C5"/>
    <w:pPr>
      <w:spacing w:after="0"/>
    </w:pPr>
    <w:rPr>
      <w:spacing w:val="2"/>
      <w:sz w:val="17"/>
    </w:rPr>
  </w:style>
  <w:style w:type="paragraph" w:styleId="Heading1">
    <w:name w:val="heading 1"/>
    <w:basedOn w:val="Normal"/>
    <w:next w:val="Normal"/>
    <w:link w:val="Heading1Char"/>
    <w:uiPriority w:val="1"/>
    <w:semiHidden/>
    <w:unhideWhenUsed/>
    <w:qFormat/>
    <w:rsid w:val="00FE18C5"/>
    <w:pPr>
      <w:spacing w:line="240" w:lineRule="auto"/>
      <w:outlineLvl w:val="0"/>
    </w:pPr>
    <w:rPr>
      <w:rFonts w:asciiTheme="majorHAnsi" w:hAnsiTheme="majorHAnsi"/>
      <w:caps/>
      <w:spacing w:val="20"/>
      <w:sz w:val="32"/>
    </w:rPr>
  </w:style>
  <w:style w:type="paragraph" w:styleId="Heading2">
    <w:name w:val="heading 2"/>
    <w:next w:val="Normal"/>
    <w:link w:val="Heading2Char"/>
    <w:uiPriority w:val="1"/>
    <w:semiHidden/>
    <w:unhideWhenUsed/>
    <w:qFormat/>
    <w:rsid w:val="00FE18C5"/>
    <w:pPr>
      <w:spacing w:before="200" w:after="20"/>
      <w:outlineLvl w:val="1"/>
    </w:pPr>
    <w:rPr>
      <w:caps/>
      <w:color w:val="808080" w:themeColor="background1" w:themeShade="80"/>
      <w:spacing w:val="10"/>
    </w:rPr>
  </w:style>
  <w:style w:type="paragraph" w:styleId="Heading3">
    <w:name w:val="heading 3"/>
    <w:basedOn w:val="Normal"/>
    <w:next w:val="Normal"/>
    <w:link w:val="Heading3Char"/>
    <w:uiPriority w:val="1"/>
    <w:semiHidden/>
    <w:unhideWhenUsed/>
    <w:qFormat/>
    <w:rsid w:val="00FE18C5"/>
    <w:pPr>
      <w:spacing w:after="40"/>
      <w:outlineLvl w:val="2"/>
    </w:pPr>
    <w:rPr>
      <w:rFonts w:asciiTheme="majorHAnsi" w:hAnsiTheme="majorHAnsi"/>
      <w:caps/>
      <w:spacing w:val="10"/>
      <w:sz w:val="16"/>
    </w:rPr>
  </w:style>
  <w:style w:type="paragraph" w:styleId="Heading4">
    <w:name w:val="heading 4"/>
    <w:basedOn w:val="Normal"/>
    <w:next w:val="Normal"/>
    <w:link w:val="Heading4Char"/>
    <w:uiPriority w:val="1"/>
    <w:unhideWhenUsed/>
    <w:qFormat/>
    <w:rsid w:val="00FE18C5"/>
    <w:pPr>
      <w:spacing w:line="240" w:lineRule="auto"/>
      <w:outlineLvl w:val="3"/>
    </w:pPr>
    <w:rPr>
      <w:caps/>
      <w:spacing w:val="1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8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E18C5"/>
    <w:rPr>
      <w:color w:val="808080"/>
    </w:rPr>
  </w:style>
  <w:style w:type="paragraph" w:styleId="BalloonText">
    <w:name w:val="Balloon Text"/>
    <w:basedOn w:val="Normal"/>
    <w:link w:val="BalloonTextChar"/>
    <w:uiPriority w:val="99"/>
    <w:semiHidden/>
    <w:unhideWhenUsed/>
    <w:rsid w:val="00FE18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8C5"/>
    <w:rPr>
      <w:rFonts w:ascii="Tahoma" w:hAnsi="Tahoma" w:cs="Tahoma"/>
      <w:sz w:val="16"/>
      <w:szCs w:val="16"/>
    </w:rPr>
  </w:style>
  <w:style w:type="character" w:customStyle="1" w:styleId="Heading1Char">
    <w:name w:val="Heading 1 Char"/>
    <w:basedOn w:val="DefaultParagraphFont"/>
    <w:link w:val="Heading1"/>
    <w:uiPriority w:val="1"/>
    <w:semiHidden/>
    <w:rsid w:val="00FE18C5"/>
    <w:rPr>
      <w:rFonts w:asciiTheme="majorHAnsi" w:hAnsiTheme="majorHAnsi"/>
      <w:caps/>
      <w:spacing w:val="20"/>
      <w:sz w:val="32"/>
    </w:rPr>
  </w:style>
  <w:style w:type="paragraph" w:customStyle="1" w:styleId="Italics">
    <w:name w:val="Italics"/>
    <w:basedOn w:val="Normal"/>
    <w:qFormat/>
    <w:rsid w:val="00FE18C5"/>
    <w:pPr>
      <w:spacing w:line="240" w:lineRule="auto"/>
    </w:pPr>
    <w:rPr>
      <w:i/>
    </w:rPr>
  </w:style>
  <w:style w:type="character" w:customStyle="1" w:styleId="Heading2Char">
    <w:name w:val="Heading 2 Char"/>
    <w:basedOn w:val="DefaultParagraphFont"/>
    <w:link w:val="Heading2"/>
    <w:uiPriority w:val="1"/>
    <w:semiHidden/>
    <w:rsid w:val="00FE18C5"/>
    <w:rPr>
      <w:caps/>
      <w:color w:val="808080" w:themeColor="background1" w:themeShade="80"/>
      <w:spacing w:val="10"/>
    </w:rPr>
  </w:style>
  <w:style w:type="paragraph" w:customStyle="1" w:styleId="ResponsibilitiesAchievements">
    <w:name w:val="Responsibilities/Achievements"/>
    <w:basedOn w:val="Normal"/>
    <w:qFormat/>
    <w:rsid w:val="00FE18C5"/>
    <w:pPr>
      <w:numPr>
        <w:numId w:val="8"/>
      </w:numPr>
      <w:spacing w:after="80" w:line="240" w:lineRule="auto"/>
    </w:pPr>
  </w:style>
  <w:style w:type="character" w:customStyle="1" w:styleId="Heading3Char">
    <w:name w:val="Heading 3 Char"/>
    <w:basedOn w:val="DefaultParagraphFont"/>
    <w:link w:val="Heading3"/>
    <w:uiPriority w:val="1"/>
    <w:semiHidden/>
    <w:rsid w:val="00FE18C5"/>
    <w:rPr>
      <w:rFonts w:asciiTheme="majorHAnsi" w:hAnsiTheme="majorHAnsi"/>
      <w:caps/>
      <w:spacing w:val="10"/>
      <w:sz w:val="16"/>
    </w:rPr>
  </w:style>
  <w:style w:type="character" w:customStyle="1" w:styleId="Heading4Char">
    <w:name w:val="Heading 4 Char"/>
    <w:basedOn w:val="DefaultParagraphFont"/>
    <w:link w:val="Heading4"/>
    <w:uiPriority w:val="1"/>
    <w:rsid w:val="00FE18C5"/>
    <w:rPr>
      <w:caps/>
      <w:spacing w:val="10"/>
      <w:sz w:val="16"/>
    </w:rPr>
  </w:style>
  <w:style w:type="paragraph" w:customStyle="1" w:styleId="AllCapsCopy">
    <w:name w:val="All Caps Copy"/>
    <w:basedOn w:val="Normal"/>
    <w:qFormat/>
    <w:rsid w:val="00FE18C5"/>
    <w:pPr>
      <w:spacing w:line="240" w:lineRule="auto"/>
    </w:pPr>
    <w:rPr>
      <w:caps/>
      <w:spacing w:val="10"/>
      <w:sz w:val="16"/>
    </w:rPr>
  </w:style>
  <w:style w:type="paragraph" w:customStyle="1" w:styleId="Copy">
    <w:name w:val="Copy"/>
    <w:basedOn w:val="Normal"/>
    <w:qFormat/>
    <w:rsid w:val="00FE18C5"/>
    <w:pPr>
      <w:spacing w:line="240" w:lineRule="auto"/>
    </w:pPr>
  </w:style>
  <w:style w:type="paragraph" w:customStyle="1" w:styleId="JobTitle">
    <w:name w:val="Job Title"/>
    <w:basedOn w:val="Normal"/>
    <w:qFormat/>
    <w:rsid w:val="00FE18C5"/>
    <w:pPr>
      <w:spacing w:after="40" w:line="240" w:lineRule="auto"/>
    </w:pPr>
    <w:rPr>
      <w:rFonts w:asciiTheme="majorHAnsi" w:hAnsiTheme="majorHAnsi"/>
      <w:caps/>
      <w:spacing w:val="10"/>
      <w:sz w:val="16"/>
    </w:rPr>
  </w:style>
  <w:style w:type="paragraph" w:customStyle="1" w:styleId="SectionHeadings">
    <w:name w:val="Section Headings"/>
    <w:basedOn w:val="Heading2"/>
    <w:qFormat/>
    <w:rsid w:val="00FE18C5"/>
    <w:pPr>
      <w:spacing w:line="240" w:lineRule="auto"/>
    </w:pPr>
  </w:style>
  <w:style w:type="paragraph" w:customStyle="1" w:styleId="YourName">
    <w:name w:val="Your Name"/>
    <w:basedOn w:val="Normal"/>
    <w:qFormat/>
    <w:rsid w:val="00FE18C5"/>
    <w:pPr>
      <w:spacing w:line="240" w:lineRule="auto"/>
    </w:pPr>
    <w:rPr>
      <w:rFonts w:asciiTheme="majorHAnsi" w:hAnsiTheme="majorHAnsi"/>
      <w:caps/>
      <w:spacing w:val="20"/>
      <w:sz w:val="32"/>
    </w:rPr>
  </w:style>
  <w:style w:type="character" w:styleId="Hyperlink">
    <w:name w:val="Hyperlink"/>
    <w:basedOn w:val="DefaultParagraphFont"/>
    <w:uiPriority w:val="99"/>
    <w:unhideWhenUsed/>
    <w:rsid w:val="00D97E6A"/>
    <w:rPr>
      <w:color w:val="0000FF" w:themeColor="hyperlink"/>
      <w:u w:val="single"/>
    </w:rPr>
  </w:style>
  <w:style w:type="paragraph" w:customStyle="1" w:styleId="p1">
    <w:name w:val="p1"/>
    <w:basedOn w:val="Normal"/>
    <w:rsid w:val="00D97E6A"/>
    <w:pPr>
      <w:spacing w:after="30" w:line="240" w:lineRule="auto"/>
    </w:pPr>
    <w:rPr>
      <w:rFonts w:ascii="Helvetica Neue" w:hAnsi="Helvetica Neue" w:cs="Times New Roman"/>
      <w:color w:val="454545"/>
      <w:spacing w:val="0"/>
      <w:sz w:val="21"/>
      <w:szCs w:val="21"/>
    </w:rPr>
  </w:style>
  <w:style w:type="paragraph" w:customStyle="1" w:styleId="p2">
    <w:name w:val="p2"/>
    <w:basedOn w:val="Normal"/>
    <w:rsid w:val="00D97E6A"/>
    <w:pPr>
      <w:spacing w:line="240" w:lineRule="auto"/>
    </w:pPr>
    <w:rPr>
      <w:rFonts w:ascii="Helvetica Neue" w:hAnsi="Helvetica Neue" w:cs="Times New Roman"/>
      <w:color w:val="454545"/>
      <w:spacing w:val="0"/>
      <w:sz w:val="18"/>
      <w:szCs w:val="18"/>
    </w:rPr>
  </w:style>
  <w:style w:type="character" w:customStyle="1" w:styleId="apple-converted-space">
    <w:name w:val="apple-converted-space"/>
    <w:basedOn w:val="DefaultParagraphFont"/>
    <w:rsid w:val="00D97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87177">
      <w:bodyDiv w:val="1"/>
      <w:marLeft w:val="0"/>
      <w:marRight w:val="0"/>
      <w:marTop w:val="0"/>
      <w:marBottom w:val="0"/>
      <w:divBdr>
        <w:top w:val="none" w:sz="0" w:space="0" w:color="auto"/>
        <w:left w:val="none" w:sz="0" w:space="0" w:color="auto"/>
        <w:bottom w:val="none" w:sz="0" w:space="0" w:color="auto"/>
        <w:right w:val="none" w:sz="0" w:space="0" w:color="auto"/>
      </w:divBdr>
    </w:div>
    <w:div w:id="1472019301">
      <w:bodyDiv w:val="1"/>
      <w:marLeft w:val="0"/>
      <w:marRight w:val="0"/>
      <w:marTop w:val="0"/>
      <w:marBottom w:val="0"/>
      <w:divBdr>
        <w:top w:val="none" w:sz="0" w:space="0" w:color="auto"/>
        <w:left w:val="none" w:sz="0" w:space="0" w:color="auto"/>
        <w:bottom w:val="none" w:sz="0" w:space="0" w:color="auto"/>
        <w:right w:val="none" w:sz="0" w:space="0" w:color="auto"/>
      </w:divBdr>
    </w:div>
    <w:div w:id="199186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amey0001\AppData\Roaming\Microsoft\Templates\ChronologicalResume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CE719885EB40319D9A2333C23CE00F"/>
        <w:category>
          <w:name w:val="General"/>
          <w:gallery w:val="placeholder"/>
        </w:category>
        <w:types>
          <w:type w:val="bbPlcHdr"/>
        </w:types>
        <w:behaviors>
          <w:behavior w:val="content"/>
        </w:behaviors>
        <w:guid w:val="{3B4D5A73-BBFF-4AB0-965B-A5ADC921ADC7}"/>
      </w:docPartPr>
      <w:docPartBody>
        <w:p w:rsidR="005200C4" w:rsidRDefault="00523407" w:rsidP="00523407">
          <w:pPr>
            <w:pStyle w:val="30CE719885EB40319D9A2333C23CE00F"/>
          </w:pPr>
          <w:r>
            <w:rPr>
              <w:rStyle w:val="PlaceholderText"/>
            </w:rPr>
            <w:t>[Start date]</w:t>
          </w:r>
        </w:p>
      </w:docPartBody>
    </w:docPart>
    <w:docPart>
      <w:docPartPr>
        <w:name w:val="5288F2642DBF4548AA0EAAA59B781FBF"/>
        <w:category>
          <w:name w:val="General"/>
          <w:gallery w:val="placeholder"/>
        </w:category>
        <w:types>
          <w:type w:val="bbPlcHdr"/>
        </w:types>
        <w:behaviors>
          <w:behavior w:val="content"/>
        </w:behaviors>
        <w:guid w:val="{44E72F42-CF79-4815-82AE-B57A81A34F45}"/>
      </w:docPartPr>
      <w:docPartBody>
        <w:p w:rsidR="005200C4" w:rsidRDefault="00523407" w:rsidP="00523407">
          <w:pPr>
            <w:pStyle w:val="5288F2642DBF4548AA0EAAA59B781FBF"/>
          </w:pPr>
          <w:r>
            <w:rPr>
              <w:rStyle w:val="PlaceholderText"/>
            </w:rPr>
            <w:t>[end date]</w:t>
          </w:r>
        </w:p>
      </w:docPartBody>
    </w:docPart>
    <w:docPart>
      <w:docPartPr>
        <w:name w:val="6A475EDFFFF04281BE4B0D48A69B226F"/>
        <w:category>
          <w:name w:val="General"/>
          <w:gallery w:val="placeholder"/>
        </w:category>
        <w:types>
          <w:type w:val="bbPlcHdr"/>
        </w:types>
        <w:behaviors>
          <w:behavior w:val="content"/>
        </w:behaviors>
        <w:guid w:val="{31EE121A-BBFC-4868-A96B-FDAA95DE423F}"/>
      </w:docPartPr>
      <w:docPartBody>
        <w:p w:rsidR="005200C4" w:rsidRDefault="00523407" w:rsidP="00523407">
          <w:pPr>
            <w:pStyle w:val="6A475EDFFFF04281BE4B0D48A69B226F"/>
          </w:pPr>
          <w:r>
            <w:rPr>
              <w:rStyle w:val="PlaceholderText"/>
            </w:rPr>
            <w:t>[start date]</w:t>
          </w:r>
        </w:p>
      </w:docPartBody>
    </w:docPart>
    <w:docPart>
      <w:docPartPr>
        <w:name w:val="6409C84041FD40C5AC539EE666B88168"/>
        <w:category>
          <w:name w:val="General"/>
          <w:gallery w:val="placeholder"/>
        </w:category>
        <w:types>
          <w:type w:val="bbPlcHdr"/>
        </w:types>
        <w:behaviors>
          <w:behavior w:val="content"/>
        </w:behaviors>
        <w:guid w:val="{28FCE8E5-D588-4A88-897B-E5E3B36FE6EE}"/>
      </w:docPartPr>
      <w:docPartBody>
        <w:p w:rsidR="005200C4" w:rsidRDefault="00523407" w:rsidP="00523407">
          <w:pPr>
            <w:pStyle w:val="6409C84041FD40C5AC539EE666B88168"/>
          </w:pPr>
          <w:r>
            <w:rPr>
              <w:rStyle w:val="PlaceholderText"/>
            </w:rPr>
            <w:t>[end date]</w:t>
          </w:r>
        </w:p>
      </w:docPartBody>
    </w:docPart>
    <w:docPart>
      <w:docPartPr>
        <w:name w:val="7E0A6E45FE594330B69D4DAAFAB47FBC"/>
        <w:category>
          <w:name w:val="General"/>
          <w:gallery w:val="placeholder"/>
        </w:category>
        <w:types>
          <w:type w:val="bbPlcHdr"/>
        </w:types>
        <w:behaviors>
          <w:behavior w:val="content"/>
        </w:behaviors>
        <w:guid w:val="{C8D96C81-B98D-4F4E-AD0C-4616515FAE73}"/>
      </w:docPartPr>
      <w:docPartBody>
        <w:p w:rsidR="005200C4" w:rsidRDefault="00523407" w:rsidP="00523407">
          <w:pPr>
            <w:pStyle w:val="7E0A6E45FE594330B69D4DAAFAB47FBC"/>
          </w:pPr>
          <w:r>
            <w:rPr>
              <w:rStyle w:val="PlaceholderText"/>
            </w:rPr>
            <w:t>[start date]</w:t>
          </w:r>
        </w:p>
      </w:docPartBody>
    </w:docPart>
    <w:docPart>
      <w:docPartPr>
        <w:name w:val="4F84BD5B23F549F5A7718E6919640356"/>
        <w:category>
          <w:name w:val="General"/>
          <w:gallery w:val="placeholder"/>
        </w:category>
        <w:types>
          <w:type w:val="bbPlcHdr"/>
        </w:types>
        <w:behaviors>
          <w:behavior w:val="content"/>
        </w:behaviors>
        <w:guid w:val="{2EAA6B6E-2FDF-4F50-AA21-CB1CA125391E}"/>
      </w:docPartPr>
      <w:docPartBody>
        <w:p w:rsidR="005200C4" w:rsidRDefault="00523407" w:rsidP="00523407">
          <w:pPr>
            <w:pStyle w:val="4F84BD5B23F549F5A7718E6919640356"/>
          </w:pPr>
          <w:r>
            <w:rPr>
              <w:rStyle w:val="PlaceholderText"/>
            </w:rPr>
            <w:t>[end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61121"/>
    <w:multiLevelType w:val="hybridMultilevel"/>
    <w:tmpl w:val="9BE2BE9C"/>
    <w:lvl w:ilvl="0" w:tplc="CC44E336">
      <w:start w:val="1"/>
      <w:numFmt w:val="bullet"/>
      <w:pStyle w:val="ResponsibilitiesAchievements"/>
      <w:lvlText w:val=""/>
      <w:lvlJc w:val="left"/>
      <w:pPr>
        <w:ind w:left="720" w:hanging="360"/>
      </w:pPr>
      <w:rPr>
        <w:rFonts w:ascii="Symbol" w:hAnsi="Symbol" w:hint="default"/>
        <w:color w:val="BFBFBF" w:themeColor="background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74ECD"/>
    <w:rsid w:val="00124133"/>
    <w:rsid w:val="002908DE"/>
    <w:rsid w:val="00300C3D"/>
    <w:rsid w:val="00394F2A"/>
    <w:rsid w:val="00413689"/>
    <w:rsid w:val="005070E9"/>
    <w:rsid w:val="005200C4"/>
    <w:rsid w:val="00523407"/>
    <w:rsid w:val="00862F82"/>
    <w:rsid w:val="008C31A9"/>
    <w:rsid w:val="00CC23CD"/>
    <w:rsid w:val="00D74ECD"/>
    <w:rsid w:val="00DE0CF2"/>
    <w:rsid w:val="00DE5212"/>
    <w:rsid w:val="00DF0E41"/>
    <w:rsid w:val="00DF28A6"/>
    <w:rsid w:val="00E131A4"/>
    <w:rsid w:val="00F64D6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0C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44B271A67A4ECC861835325A466177">
    <w:name w:val="2144B271A67A4ECC861835325A466177"/>
    <w:rsid w:val="00DE0CF2"/>
  </w:style>
  <w:style w:type="paragraph" w:customStyle="1" w:styleId="50E38FD255EF42EB9392BD2D7C0C1778">
    <w:name w:val="50E38FD255EF42EB9392BD2D7C0C1778"/>
    <w:rsid w:val="00DE0CF2"/>
  </w:style>
  <w:style w:type="paragraph" w:customStyle="1" w:styleId="8185F4E22F5B46F48DBE1E7136C210E2">
    <w:name w:val="8185F4E22F5B46F48DBE1E7136C210E2"/>
    <w:rsid w:val="00DE0CF2"/>
  </w:style>
  <w:style w:type="paragraph" w:customStyle="1" w:styleId="0ACBB2B459A2433F8C638DB377E5D404">
    <w:name w:val="0ACBB2B459A2433F8C638DB377E5D404"/>
    <w:rsid w:val="00DE0CF2"/>
  </w:style>
  <w:style w:type="character" w:styleId="PlaceholderText">
    <w:name w:val="Placeholder Text"/>
    <w:basedOn w:val="DefaultParagraphFont"/>
    <w:uiPriority w:val="99"/>
    <w:semiHidden/>
    <w:rsid w:val="00DF0E41"/>
    <w:rPr>
      <w:color w:val="808080"/>
    </w:rPr>
  </w:style>
  <w:style w:type="paragraph" w:customStyle="1" w:styleId="1166BCDC2C5B49EDB8684406A694C680">
    <w:name w:val="1166BCDC2C5B49EDB8684406A694C680"/>
    <w:rsid w:val="00DE0CF2"/>
  </w:style>
  <w:style w:type="paragraph" w:customStyle="1" w:styleId="D1D98308BDF94887A0FB32931DBACB33">
    <w:name w:val="D1D98308BDF94887A0FB32931DBACB33"/>
    <w:rsid w:val="00DE0CF2"/>
  </w:style>
  <w:style w:type="paragraph" w:customStyle="1" w:styleId="F7E161092EA44D24AB38E1D90AD2DED3">
    <w:name w:val="F7E161092EA44D24AB38E1D90AD2DED3"/>
    <w:rsid w:val="00DE0CF2"/>
  </w:style>
  <w:style w:type="paragraph" w:customStyle="1" w:styleId="89433601FA264F03B69CEBB2990310AC">
    <w:name w:val="89433601FA264F03B69CEBB2990310AC"/>
    <w:rsid w:val="00DE0CF2"/>
  </w:style>
  <w:style w:type="paragraph" w:customStyle="1" w:styleId="611E4370F37D41969C998369A3CA1072">
    <w:name w:val="611E4370F37D41969C998369A3CA1072"/>
    <w:rsid w:val="00DE0CF2"/>
  </w:style>
  <w:style w:type="paragraph" w:customStyle="1" w:styleId="5E3CE46D42EF4DE9850C6A2A8827D658">
    <w:name w:val="5E3CE46D42EF4DE9850C6A2A8827D658"/>
    <w:rsid w:val="00DE0CF2"/>
  </w:style>
  <w:style w:type="paragraph" w:customStyle="1" w:styleId="413DACE1C08C4128A4C80F78E476101C">
    <w:name w:val="413DACE1C08C4128A4C80F78E476101C"/>
    <w:rsid w:val="00DE0CF2"/>
  </w:style>
  <w:style w:type="paragraph" w:customStyle="1" w:styleId="ResponsibilitiesAchievements">
    <w:name w:val="Responsibilities/Achievements"/>
    <w:basedOn w:val="Normal"/>
    <w:qFormat/>
    <w:rsid w:val="00523407"/>
    <w:pPr>
      <w:numPr>
        <w:numId w:val="1"/>
      </w:numPr>
      <w:spacing w:after="80" w:line="240" w:lineRule="auto"/>
      <w:ind w:left="504" w:hanging="288"/>
    </w:pPr>
    <w:rPr>
      <w:rFonts w:eastAsiaTheme="minorHAnsi"/>
      <w:spacing w:val="2"/>
      <w:sz w:val="17"/>
    </w:rPr>
  </w:style>
  <w:style w:type="paragraph" w:customStyle="1" w:styleId="91755295C716402A9C8971B1897DE515">
    <w:name w:val="91755295C716402A9C8971B1897DE515"/>
    <w:rsid w:val="00DE0CF2"/>
  </w:style>
  <w:style w:type="paragraph" w:customStyle="1" w:styleId="D9722F01FFDF4EBB9EC9350E6E8A4E9E">
    <w:name w:val="D9722F01FFDF4EBB9EC9350E6E8A4E9E"/>
    <w:rsid w:val="00DE0CF2"/>
  </w:style>
  <w:style w:type="paragraph" w:customStyle="1" w:styleId="51A83B6A1B534B8486ED9E5BBB09E20C">
    <w:name w:val="51A83B6A1B534B8486ED9E5BBB09E20C"/>
    <w:rsid w:val="00DE0CF2"/>
  </w:style>
  <w:style w:type="paragraph" w:customStyle="1" w:styleId="2B3F24F517B74B9F94BCFBBDA05097B1">
    <w:name w:val="2B3F24F517B74B9F94BCFBBDA05097B1"/>
    <w:rsid w:val="00DE0CF2"/>
  </w:style>
  <w:style w:type="paragraph" w:customStyle="1" w:styleId="25684316DC7B482EB7CB4EF64662B20D">
    <w:name w:val="25684316DC7B482EB7CB4EF64662B20D"/>
    <w:rsid w:val="00DE0CF2"/>
  </w:style>
  <w:style w:type="paragraph" w:customStyle="1" w:styleId="E11E92F901194087A5FAF7F986F2BFE7">
    <w:name w:val="E11E92F901194087A5FAF7F986F2BFE7"/>
    <w:rsid w:val="00DE0CF2"/>
  </w:style>
  <w:style w:type="paragraph" w:customStyle="1" w:styleId="9583B78CBA674D4B808C94CF5B0E8C9C">
    <w:name w:val="9583B78CBA674D4B808C94CF5B0E8C9C"/>
    <w:rsid w:val="00DE0CF2"/>
  </w:style>
  <w:style w:type="paragraph" w:customStyle="1" w:styleId="94302F41469141E4B3A29FF4312BE4F3">
    <w:name w:val="94302F41469141E4B3A29FF4312BE4F3"/>
    <w:rsid w:val="00DE0CF2"/>
  </w:style>
  <w:style w:type="paragraph" w:customStyle="1" w:styleId="337B8A3945AE4CC8813D54FD9061B7C5">
    <w:name w:val="337B8A3945AE4CC8813D54FD9061B7C5"/>
    <w:rsid w:val="00DE0CF2"/>
  </w:style>
  <w:style w:type="paragraph" w:customStyle="1" w:styleId="E5D811D3D98849BE81D17C1FCCAA190D">
    <w:name w:val="E5D811D3D98849BE81D17C1FCCAA190D"/>
    <w:rsid w:val="00DE0CF2"/>
  </w:style>
  <w:style w:type="paragraph" w:customStyle="1" w:styleId="E6A3337ACC4A4A868354A972A08D58BE">
    <w:name w:val="E6A3337ACC4A4A868354A972A08D58BE"/>
    <w:rsid w:val="00DE0CF2"/>
  </w:style>
  <w:style w:type="paragraph" w:customStyle="1" w:styleId="921625B3EF6540C7BD8F040966FB74CF">
    <w:name w:val="921625B3EF6540C7BD8F040966FB74CF"/>
    <w:rsid w:val="00DE0CF2"/>
  </w:style>
  <w:style w:type="paragraph" w:customStyle="1" w:styleId="AD9C3B1F4D8F4C649DAC697F8A0E1C04">
    <w:name w:val="AD9C3B1F4D8F4C649DAC697F8A0E1C04"/>
    <w:rsid w:val="00DE0CF2"/>
  </w:style>
  <w:style w:type="paragraph" w:customStyle="1" w:styleId="221650EA43EF41BFA838777B9ADB4AA5">
    <w:name w:val="221650EA43EF41BFA838777B9ADB4AA5"/>
    <w:rsid w:val="00DE0CF2"/>
  </w:style>
  <w:style w:type="paragraph" w:customStyle="1" w:styleId="C0FACB6EA5D54F6F80E1B6807497F0F9">
    <w:name w:val="C0FACB6EA5D54F6F80E1B6807497F0F9"/>
    <w:rsid w:val="00DE0CF2"/>
  </w:style>
  <w:style w:type="paragraph" w:customStyle="1" w:styleId="9D899BAC0365483A9AC8DAD068C8A66B">
    <w:name w:val="9D899BAC0365483A9AC8DAD068C8A66B"/>
    <w:rsid w:val="00DE0CF2"/>
  </w:style>
  <w:style w:type="paragraph" w:customStyle="1" w:styleId="B5309B18853D4D6EA81C989A025B6808">
    <w:name w:val="B5309B18853D4D6EA81C989A025B6808"/>
    <w:rsid w:val="00DE0CF2"/>
  </w:style>
  <w:style w:type="paragraph" w:customStyle="1" w:styleId="1E69228CA4F54C709544A47E1640A603">
    <w:name w:val="1E69228CA4F54C709544A47E1640A603"/>
    <w:rsid w:val="00DE0CF2"/>
  </w:style>
  <w:style w:type="paragraph" w:customStyle="1" w:styleId="875C4960DE5448B1BBB245421E8F832C">
    <w:name w:val="875C4960DE5448B1BBB245421E8F832C"/>
    <w:rsid w:val="00DE0CF2"/>
  </w:style>
  <w:style w:type="paragraph" w:customStyle="1" w:styleId="0122EC021FC5403A935794A5F2630DC9">
    <w:name w:val="0122EC021FC5403A935794A5F2630DC9"/>
    <w:rsid w:val="00DE0CF2"/>
  </w:style>
  <w:style w:type="paragraph" w:customStyle="1" w:styleId="CBC13493CC67478593E34E98BA7C3BE6">
    <w:name w:val="CBC13493CC67478593E34E98BA7C3BE6"/>
    <w:rsid w:val="00DE0CF2"/>
  </w:style>
  <w:style w:type="paragraph" w:customStyle="1" w:styleId="82CA99399BAC410990B8C4ED9E8898F9">
    <w:name w:val="82CA99399BAC410990B8C4ED9E8898F9"/>
    <w:rsid w:val="00DE0CF2"/>
  </w:style>
  <w:style w:type="paragraph" w:customStyle="1" w:styleId="80204BF511004A639D06E72C5496C488">
    <w:name w:val="80204BF511004A639D06E72C5496C488"/>
    <w:rsid w:val="00DE0CF2"/>
  </w:style>
  <w:style w:type="paragraph" w:customStyle="1" w:styleId="B611D14D36C84DD19A628F53104123E5">
    <w:name w:val="B611D14D36C84DD19A628F53104123E5"/>
    <w:rsid w:val="00523407"/>
  </w:style>
  <w:style w:type="paragraph" w:customStyle="1" w:styleId="91D24FCE6C744DA1A534E8EACF5FFCFB">
    <w:name w:val="91D24FCE6C744DA1A534E8EACF5FFCFB"/>
    <w:rsid w:val="00523407"/>
  </w:style>
  <w:style w:type="paragraph" w:customStyle="1" w:styleId="30CE719885EB40319D9A2333C23CE00F">
    <w:name w:val="30CE719885EB40319D9A2333C23CE00F"/>
    <w:rsid w:val="00523407"/>
  </w:style>
  <w:style w:type="paragraph" w:customStyle="1" w:styleId="5288F2642DBF4548AA0EAAA59B781FBF">
    <w:name w:val="5288F2642DBF4548AA0EAAA59B781FBF"/>
    <w:rsid w:val="00523407"/>
  </w:style>
  <w:style w:type="paragraph" w:customStyle="1" w:styleId="6A475EDFFFF04281BE4B0D48A69B226F">
    <w:name w:val="6A475EDFFFF04281BE4B0D48A69B226F"/>
    <w:rsid w:val="00523407"/>
  </w:style>
  <w:style w:type="paragraph" w:customStyle="1" w:styleId="6409C84041FD40C5AC539EE666B88168">
    <w:name w:val="6409C84041FD40C5AC539EE666B88168"/>
    <w:rsid w:val="00523407"/>
  </w:style>
  <w:style w:type="paragraph" w:customStyle="1" w:styleId="E209C49109D045709F5D64D8114760A3">
    <w:name w:val="E209C49109D045709F5D64D8114760A3"/>
    <w:rsid w:val="00523407"/>
  </w:style>
  <w:style w:type="paragraph" w:customStyle="1" w:styleId="6609196F1AC54CC1AF2E34155881FBD1">
    <w:name w:val="6609196F1AC54CC1AF2E34155881FBD1"/>
    <w:rsid w:val="00523407"/>
  </w:style>
  <w:style w:type="paragraph" w:customStyle="1" w:styleId="D0400BDFE87140148A6ACF4D75E80BA8">
    <w:name w:val="D0400BDFE87140148A6ACF4D75E80BA8"/>
    <w:rsid w:val="00523407"/>
  </w:style>
  <w:style w:type="paragraph" w:customStyle="1" w:styleId="CA6F22078DCB4EF899CF13DDA657697B">
    <w:name w:val="CA6F22078DCB4EF899CF13DDA657697B"/>
    <w:rsid w:val="00523407"/>
  </w:style>
  <w:style w:type="paragraph" w:customStyle="1" w:styleId="7E0A6E45FE594330B69D4DAAFAB47FBC">
    <w:name w:val="7E0A6E45FE594330B69D4DAAFAB47FBC"/>
    <w:rsid w:val="00523407"/>
  </w:style>
  <w:style w:type="paragraph" w:customStyle="1" w:styleId="4F84BD5B23F549F5A7718E6919640356">
    <w:name w:val="4F84BD5B23F549F5A7718E6919640356"/>
    <w:rsid w:val="00523407"/>
  </w:style>
  <w:style w:type="paragraph" w:customStyle="1" w:styleId="F69291FED1094B6C870BC4FEB23A2943">
    <w:name w:val="F69291FED1094B6C870BC4FEB23A2943"/>
    <w:rsid w:val="00523407"/>
  </w:style>
  <w:style w:type="paragraph" w:customStyle="1" w:styleId="379ED002123E4E65A845F6B3E4769AEE">
    <w:name w:val="379ED002123E4E65A845F6B3E4769AEE"/>
    <w:rsid w:val="00523407"/>
  </w:style>
  <w:style w:type="paragraph" w:customStyle="1" w:styleId="F21E0CD59F0A4B6CAA803A2752723689">
    <w:name w:val="F21E0CD59F0A4B6CAA803A2752723689"/>
    <w:rsid w:val="00523407"/>
  </w:style>
  <w:style w:type="paragraph" w:customStyle="1" w:styleId="E6ED1A34AED14943B128E7B300C6B3CF">
    <w:name w:val="E6ED1A34AED14943B128E7B300C6B3CF"/>
    <w:rsid w:val="00523407"/>
  </w:style>
  <w:style w:type="paragraph" w:customStyle="1" w:styleId="CA6B1D7F9C474A6591D2D89004D12E5F">
    <w:name w:val="CA6B1D7F9C474A6591D2D89004D12E5F"/>
    <w:rsid w:val="00523407"/>
  </w:style>
  <w:style w:type="paragraph" w:customStyle="1" w:styleId="4870FA36D59A4EC886A20483C0482DC3">
    <w:name w:val="4870FA36D59A4EC886A20483C0482DC3"/>
    <w:rsid w:val="00523407"/>
  </w:style>
  <w:style w:type="paragraph" w:customStyle="1" w:styleId="7293352E1B3C4B92B885E1F134FE6A3F">
    <w:name w:val="7293352E1B3C4B92B885E1F134FE6A3F"/>
    <w:rsid w:val="00523407"/>
  </w:style>
  <w:style w:type="paragraph" w:customStyle="1" w:styleId="487C1458AF0245DBB45244186E46B4B6">
    <w:name w:val="487C1458AF0245DBB45244186E46B4B6"/>
    <w:rsid w:val="00523407"/>
  </w:style>
  <w:style w:type="paragraph" w:customStyle="1" w:styleId="8464A11C57174F37A8603FA0C530B034">
    <w:name w:val="8464A11C57174F37A8603FA0C530B034"/>
    <w:rsid w:val="00523407"/>
  </w:style>
  <w:style w:type="paragraph" w:customStyle="1" w:styleId="636ED5F4068D48E780FF640C0B92C95F">
    <w:name w:val="636ED5F4068D48E780FF640C0B92C95F"/>
    <w:rsid w:val="00523407"/>
  </w:style>
  <w:style w:type="paragraph" w:customStyle="1" w:styleId="39FC3E6839A14D2F904F904107F7A5ED">
    <w:name w:val="39FC3E6839A14D2F904F904107F7A5ED"/>
    <w:rsid w:val="00523407"/>
  </w:style>
  <w:style w:type="paragraph" w:customStyle="1" w:styleId="F2C084B731084E298920B3AF405FC805">
    <w:name w:val="F2C084B731084E298920B3AF405FC805"/>
    <w:rsid w:val="00523407"/>
  </w:style>
  <w:style w:type="paragraph" w:customStyle="1" w:styleId="9E7A2865162A40EA9AC26E22C6E86290">
    <w:name w:val="9E7A2865162A40EA9AC26E22C6E86290"/>
    <w:rsid w:val="00523407"/>
  </w:style>
  <w:style w:type="paragraph" w:customStyle="1" w:styleId="38C4C57961634D71930E74BFAA2530C4">
    <w:name w:val="38C4C57961634D71930E74BFAA2530C4"/>
    <w:rsid w:val="00523407"/>
  </w:style>
  <w:style w:type="paragraph" w:customStyle="1" w:styleId="393CF2DCFE5F974983A630E038ECF36F">
    <w:name w:val="393CF2DCFE5F974983A630E038ECF36F"/>
    <w:rsid w:val="00DF0E41"/>
    <w:pPr>
      <w:spacing w:after="0" w:line="240" w:lineRule="auto"/>
    </w:pPr>
    <w:rPr>
      <w:sz w:val="24"/>
      <w:szCs w:val="24"/>
    </w:rPr>
  </w:style>
  <w:style w:type="paragraph" w:customStyle="1" w:styleId="989A67C769373440A43C409E471E1B89">
    <w:name w:val="989A67C769373440A43C409E471E1B89"/>
    <w:rsid w:val="00DF0E41"/>
    <w:pPr>
      <w:spacing w:after="0" w:line="240" w:lineRule="auto"/>
    </w:pPr>
    <w:rPr>
      <w:sz w:val="24"/>
      <w:szCs w:val="24"/>
    </w:rPr>
  </w:style>
  <w:style w:type="paragraph" w:customStyle="1" w:styleId="CD06F0390E811F42B341AE790456A2FD">
    <w:name w:val="CD06F0390E811F42B341AE790456A2FD"/>
    <w:rsid w:val="00DF0E41"/>
    <w:pPr>
      <w:spacing w:after="0" w:line="240" w:lineRule="auto"/>
    </w:pPr>
    <w:rPr>
      <w:sz w:val="24"/>
      <w:szCs w:val="24"/>
    </w:rPr>
  </w:style>
  <w:style w:type="paragraph" w:customStyle="1" w:styleId="4A517AF00D7B6A419135958295A587A2">
    <w:name w:val="4A517AF00D7B6A419135958295A587A2"/>
    <w:rsid w:val="00DF0E41"/>
    <w:pPr>
      <w:spacing w:after="0" w:line="240" w:lineRule="auto"/>
    </w:pPr>
    <w:rPr>
      <w:sz w:val="24"/>
      <w:szCs w:val="24"/>
    </w:rPr>
  </w:style>
  <w:style w:type="paragraph" w:customStyle="1" w:styleId="4704FA0864298346A82B9AFA9BCB77F1">
    <w:name w:val="4704FA0864298346A82B9AFA9BCB77F1"/>
    <w:rsid w:val="00DF0E41"/>
    <w:pPr>
      <w:spacing w:after="0" w:line="240" w:lineRule="auto"/>
    </w:pPr>
    <w:rPr>
      <w:sz w:val="24"/>
      <w:szCs w:val="24"/>
    </w:rPr>
  </w:style>
  <w:style w:type="paragraph" w:customStyle="1" w:styleId="B783054A3A9D2741BAE2EA7A7E145DCF">
    <w:name w:val="B783054A3A9D2741BAE2EA7A7E145DCF"/>
    <w:rsid w:val="00DF0E41"/>
    <w:pPr>
      <w:spacing w:after="0" w:line="240" w:lineRule="auto"/>
    </w:pPr>
    <w:rPr>
      <w:sz w:val="24"/>
      <w:szCs w:val="24"/>
    </w:rPr>
  </w:style>
  <w:style w:type="paragraph" w:customStyle="1" w:styleId="9984D94A3DB30441979DBF4D342355EF">
    <w:name w:val="9984D94A3DB30441979DBF4D342355EF"/>
    <w:rsid w:val="00DF0E41"/>
    <w:pPr>
      <w:spacing w:after="0" w:line="240" w:lineRule="auto"/>
    </w:pPr>
    <w:rPr>
      <w:sz w:val="24"/>
      <w:szCs w:val="24"/>
    </w:rPr>
  </w:style>
  <w:style w:type="paragraph" w:customStyle="1" w:styleId="B6400C07401E454CA9EB56778AAE0051">
    <w:name w:val="B6400C07401E454CA9EB56778AAE0051"/>
    <w:rsid w:val="00DF0E41"/>
    <w:pPr>
      <w:spacing w:after="0" w:line="240" w:lineRule="auto"/>
    </w:pPr>
    <w:rPr>
      <w:sz w:val="24"/>
      <w:szCs w:val="24"/>
    </w:rPr>
  </w:style>
  <w:style w:type="paragraph" w:customStyle="1" w:styleId="6C188360C921CC4896FF756ACDC436A9">
    <w:name w:val="6C188360C921CC4896FF756ACDC436A9"/>
    <w:rsid w:val="00DF0E41"/>
    <w:pPr>
      <w:spacing w:after="0" w:line="240" w:lineRule="auto"/>
    </w:pPr>
    <w:rPr>
      <w:sz w:val="24"/>
      <w:szCs w:val="24"/>
    </w:rPr>
  </w:style>
  <w:style w:type="paragraph" w:customStyle="1" w:styleId="5731E5CE0347B9448E88995C2BAF38AA">
    <w:name w:val="5731E5CE0347B9448E88995C2BAF38AA"/>
    <w:rsid w:val="00DF0E41"/>
    <w:pPr>
      <w:spacing w:after="0" w:line="240" w:lineRule="auto"/>
    </w:pPr>
    <w:rPr>
      <w:sz w:val="24"/>
      <w:szCs w:val="24"/>
    </w:rPr>
  </w:style>
  <w:style w:type="paragraph" w:customStyle="1" w:styleId="056FAF56311CE54BAC988362E75C56C8">
    <w:name w:val="056FAF56311CE54BAC988362E75C56C8"/>
    <w:rsid w:val="00DF0E41"/>
    <w:pPr>
      <w:spacing w:after="0" w:line="240" w:lineRule="auto"/>
    </w:pPr>
    <w:rPr>
      <w:sz w:val="24"/>
      <w:szCs w:val="24"/>
    </w:rPr>
  </w:style>
  <w:style w:type="paragraph" w:customStyle="1" w:styleId="1A2B3E30FB39074D93609005671D073C">
    <w:name w:val="1A2B3E30FB39074D93609005671D073C"/>
    <w:rsid w:val="00DF0E41"/>
    <w:pPr>
      <w:spacing w:after="0" w:line="240" w:lineRule="auto"/>
    </w:pPr>
    <w:rPr>
      <w:sz w:val="24"/>
      <w:szCs w:val="24"/>
    </w:rPr>
  </w:style>
  <w:style w:type="paragraph" w:customStyle="1" w:styleId="F46C711948536C4DB2BB4D04B4F6C73F">
    <w:name w:val="F46C711948536C4DB2BB4D04B4F6C73F"/>
    <w:rsid w:val="00DF0E41"/>
    <w:pPr>
      <w:spacing w:after="0" w:line="240" w:lineRule="auto"/>
    </w:pPr>
    <w:rPr>
      <w:sz w:val="24"/>
      <w:szCs w:val="24"/>
    </w:rPr>
  </w:style>
  <w:style w:type="paragraph" w:customStyle="1" w:styleId="FCA98F316519774397DED77DC76715E7">
    <w:name w:val="FCA98F316519774397DED77DC76715E7"/>
    <w:rsid w:val="00DF0E41"/>
    <w:pPr>
      <w:spacing w:after="0" w:line="240" w:lineRule="auto"/>
    </w:pPr>
    <w:rPr>
      <w:sz w:val="24"/>
      <w:szCs w:val="24"/>
    </w:rPr>
  </w:style>
  <w:style w:type="paragraph" w:customStyle="1" w:styleId="4F99F9D56F87D04CB7EE25EED797025C">
    <w:name w:val="4F99F9D56F87D04CB7EE25EED797025C"/>
    <w:rsid w:val="00DF0E41"/>
    <w:pPr>
      <w:spacing w:after="0" w:line="240" w:lineRule="auto"/>
    </w:pPr>
    <w:rPr>
      <w:sz w:val="24"/>
      <w:szCs w:val="24"/>
    </w:rPr>
  </w:style>
  <w:style w:type="paragraph" w:customStyle="1" w:styleId="0A4CD362237BBF468144A84DCFB31EF7">
    <w:name w:val="0A4CD362237BBF468144A84DCFB31EF7"/>
    <w:rsid w:val="00DF0E41"/>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Trek">
      <a:majorFont>
        <a:latin typeface="Franklin Gothic Medium"/>
        <a:ea typeface=""/>
        <a:cs typeface=""/>
        <a:font script="Jpan" typeface="HG創英角ｺﾞｼｯｸUB"/>
        <a:font script="Hang" typeface="돋움"/>
        <a:font script="Hans" typeface="黑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Franklin Gothic Book"/>
        <a:ea typeface=""/>
        <a:cs typeface=""/>
        <a:font script="Jpan" typeface="HGｺﾞｼｯｸE"/>
        <a:font script="Hang" typeface="돋움"/>
        <a:font script="Hans" typeface="楷体_GB2312"/>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918856D-C732-49AD-A120-66F4078B46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C:\Users\dramey0001\AppData\Roaming\Microsoft\Templates\ChronologicalResume2.dotx</Template>
  <TotalTime>17</TotalTime>
  <Pages>1</Pages>
  <Words>1086</Words>
  <Characters>6191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Chronological resume (Traditional design)</vt:lpstr>
    </vt:vector>
  </TitlesOfParts>
  <Company/>
  <LinksUpToDate>false</LinksUpToDate>
  <CharactersWithSpaces>7263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Chronological resume (Traditional design)</dc:title>
  <dc:creator>Ramey, Deborah J</dc:creator>
  <cp:lastModifiedBy>Ramey, Polly M (Ashland Student)</cp:lastModifiedBy>
  <cp:revision>10</cp:revision>
  <cp:lastPrinted>2016-08-11T00:09:00Z</cp:lastPrinted>
  <dcterms:created xsi:type="dcterms:W3CDTF">2017-01-03T19:16:00Z</dcterms:created>
  <dcterms:modified xsi:type="dcterms:W3CDTF">2017-01-09T03:18:00Z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TC101731829990</vt:lpwstr>
  </property>
</Properties>
</file>